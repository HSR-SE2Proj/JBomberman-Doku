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B20F85" w:rsidRPr="00C35BC8" w:rsidRDefault="00033B03" w:rsidP="00FD5087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310746" cy="2251495"/>
            <wp:effectExtent l="19050" t="0" r="3954" b="0"/>
            <wp:docPr id="3" name="Bild 2" descr="C:\Users\Zurbi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rbi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6" cy="2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Pr="00C35BC8" w:rsidRDefault="00C35BC8"/>
    <w:p w:rsidR="00C35BC8" w:rsidRDefault="00C35BC8"/>
    <w:p w:rsidR="00C35BC8" w:rsidRDefault="00C35BC8"/>
    <w:p w:rsidR="00C35BC8" w:rsidRPr="00C35BC8" w:rsidRDefault="00C35BC8"/>
    <w:p w:rsidR="00196215" w:rsidRPr="00196215" w:rsidRDefault="001B5DD4" w:rsidP="00196215">
      <w:pPr>
        <w:pStyle w:val="Titel"/>
      </w:pPr>
      <w:r>
        <w:t xml:space="preserve">Projekt: </w:t>
      </w:r>
      <w:r w:rsidR="00033B03">
        <w:t>&lt;Projektname&gt;</w:t>
      </w:r>
      <w:r>
        <w:br/>
      </w:r>
      <w:r>
        <w:br/>
      </w:r>
      <w:r w:rsidR="009F70F7">
        <w:t>Systemtestprotokoll</w:t>
      </w:r>
      <w:r w:rsidR="00196215">
        <w:br/>
        <w:t>(&lt;Datum&gt;)</w:t>
      </w:r>
    </w:p>
    <w:p w:rsidR="00C35BC8" w:rsidRPr="00C35BC8" w:rsidRDefault="00C35BC8" w:rsidP="00033B03">
      <w:pPr>
        <w:jc w:val="center"/>
      </w:pPr>
    </w:p>
    <w:p w:rsidR="002E1CF7" w:rsidRDefault="002E1CF7" w:rsidP="00C35BC8">
      <w:pPr>
        <w:jc w:val="center"/>
      </w:pPr>
    </w:p>
    <w:p w:rsidR="002E1CF7" w:rsidRDefault="002E1CF7" w:rsidP="00C35BC8">
      <w:pPr>
        <w:jc w:val="center"/>
      </w:pPr>
    </w:p>
    <w:p w:rsidR="00C35BC8" w:rsidRPr="00C35BC8" w:rsidRDefault="00033B03" w:rsidP="00474AE3">
      <w:pPr>
        <w:jc w:val="center"/>
      </w:pPr>
      <w:r>
        <w:t>&lt;Namen der Teammitglieder&gt;</w:t>
      </w:r>
    </w:p>
    <w:p w:rsidR="00C35BC8" w:rsidRPr="00C35BC8" w:rsidRDefault="00C35BC8">
      <w:r w:rsidRPr="00C35BC8">
        <w:br w:type="page"/>
      </w:r>
    </w:p>
    <w:p w:rsidR="0021708F" w:rsidRDefault="0021708F" w:rsidP="008F3B9E">
      <w:pPr>
        <w:pStyle w:val="berschrift1"/>
        <w:numPr>
          <w:ilvl w:val="0"/>
          <w:numId w:val="0"/>
        </w:numPr>
      </w:pPr>
      <w:bookmarkStart w:id="0" w:name="_Toc308188732"/>
      <w:bookmarkStart w:id="1" w:name="_Toc286833037"/>
      <w:r>
        <w:lastRenderedPageBreak/>
        <w:t>Zweck</w:t>
      </w:r>
      <w:bookmarkEnd w:id="0"/>
    </w:p>
    <w:p w:rsidR="009D09C3" w:rsidRPr="00DF2FD5" w:rsidRDefault="009D09C3" w:rsidP="009D09C3">
      <w:pPr>
        <w:rPr>
          <w:i/>
        </w:rPr>
      </w:pPr>
      <w:r w:rsidRPr="00DF2FD5">
        <w:rPr>
          <w:i/>
        </w:rPr>
        <w:t xml:space="preserve">Dieses Dokument dient </w:t>
      </w:r>
      <w:r>
        <w:rPr>
          <w:i/>
        </w:rPr>
        <w:t>zur Durchführung der Tests. Grundlegende Informationen (Vorbedingungen, Vorbereitungen, Beschreibung der einzelnen Tests, usw.) werden in separatem Dokument beschrieben (SystemtestspezifikationTemplate.docx).</w:t>
      </w:r>
    </w:p>
    <w:p w:rsidR="009D09C3" w:rsidRPr="00DF2FD5" w:rsidRDefault="009D09C3" w:rsidP="009D09C3"/>
    <w:p w:rsidR="009D09C3" w:rsidRPr="0021708F" w:rsidRDefault="009D09C3" w:rsidP="009D09C3">
      <w:r>
        <w:t>&lt;Zweck des Dokumentes&gt;</w:t>
      </w:r>
    </w:p>
    <w:p w:rsidR="008F3B9E" w:rsidRDefault="008F3B9E" w:rsidP="008F3B9E">
      <w:pPr>
        <w:pStyle w:val="berschrift1"/>
        <w:numPr>
          <w:ilvl w:val="0"/>
          <w:numId w:val="0"/>
        </w:numPr>
      </w:pPr>
      <w:bookmarkStart w:id="2" w:name="_Toc308188733"/>
      <w:r>
        <w:t>Änderungsgeschichte</w:t>
      </w:r>
      <w:bookmarkEnd w:id="2"/>
    </w:p>
    <w:p w:rsidR="008F3B9E" w:rsidRDefault="008F3B9E" w:rsidP="008F3B9E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8F3B9E" w:rsidRPr="00C35BC8" w:rsidTr="0007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>
              <w:rPr>
                <w:color w:val="auto"/>
              </w:rPr>
              <w:t>&lt;Datum&gt;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Nr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&lt;Art der Änderung&gt;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&lt;Vorname Name&gt;</w:t>
            </w:r>
          </w:p>
        </w:tc>
      </w:tr>
      <w:tr w:rsidR="008F3B9E" w:rsidRPr="00C35BC8" w:rsidTr="0007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bookmarkEnd w:id="1"/>
    </w:tbl>
    <w:p w:rsidR="0021708F" w:rsidRDefault="0021708F" w:rsidP="0021708F"/>
    <w:p w:rsidR="0021708F" w:rsidRDefault="0021708F" w:rsidP="0021708F">
      <w:pPr>
        <w:pStyle w:val="berschrift1"/>
        <w:numPr>
          <w:ilvl w:val="0"/>
          <w:numId w:val="0"/>
        </w:numPr>
      </w:pPr>
      <w:bookmarkStart w:id="3" w:name="_Toc308188734"/>
      <w:r>
        <w:t>Quellen</w:t>
      </w:r>
      <w:bookmarkEnd w:id="3"/>
    </w:p>
    <w:p w:rsidR="0021708F" w:rsidRPr="0021708F" w:rsidRDefault="0021708F" w:rsidP="0021708F">
      <w:r>
        <w:t>&lt;</w:t>
      </w:r>
      <w:r w:rsidR="00196215">
        <w:t>Verweis auf Systemtest</w:t>
      </w:r>
      <w:r w:rsidR="009F70F7">
        <w:t>spezifikation</w:t>
      </w:r>
      <w:r w:rsidR="002D79DE">
        <w:t xml:space="preserve"> Dokument</w:t>
      </w:r>
      <w:r>
        <w:t>&gt;</w:t>
      </w:r>
    </w:p>
    <w:p w:rsidR="00C35BC8" w:rsidRPr="00C35BC8" w:rsidRDefault="00C35BC8" w:rsidP="00C35BC8">
      <w:r w:rsidRPr="00C35BC8">
        <w:br w:type="page"/>
      </w:r>
    </w:p>
    <w:p w:rsidR="00C35BC8" w:rsidRDefault="009D34B8" w:rsidP="009D34B8">
      <w:pPr>
        <w:pStyle w:val="berschrift1"/>
        <w:numPr>
          <w:ilvl w:val="0"/>
          <w:numId w:val="0"/>
        </w:numPr>
      </w:pPr>
      <w:bookmarkStart w:id="4" w:name="_Toc308188735"/>
      <w:r>
        <w:lastRenderedPageBreak/>
        <w:t>Inhalt</w:t>
      </w:r>
      <w:bookmarkEnd w:id="4"/>
    </w:p>
    <w:p w:rsidR="009D34B8" w:rsidRPr="00C35BC8" w:rsidRDefault="009D34B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CE1B4E" w:rsidRDefault="003746C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8188732" w:history="1">
            <w:r w:rsidR="00CE1B4E" w:rsidRPr="00306704">
              <w:rPr>
                <w:rStyle w:val="Hyperlink"/>
                <w:noProof/>
              </w:rPr>
              <w:t>Zweck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_Toc308188732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0854EF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3" w:history="1">
            <w:r w:rsidR="00CE1B4E" w:rsidRPr="00306704">
              <w:rPr>
                <w:rStyle w:val="Hyperlink"/>
                <w:noProof/>
              </w:rPr>
              <w:t>Änderungsgeschichte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_Toc308188733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0854EF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4" w:history="1">
            <w:r w:rsidR="00CE1B4E" w:rsidRPr="00306704">
              <w:rPr>
                <w:rStyle w:val="Hyperlink"/>
                <w:noProof/>
              </w:rPr>
              <w:t>Quellen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_Toc308188734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0854EF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5" w:history="1">
            <w:r w:rsidR="00CE1B4E" w:rsidRPr="00306704">
              <w:rPr>
                <w:rStyle w:val="Hyperlink"/>
                <w:noProof/>
              </w:rPr>
              <w:t>Inhalt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_Toc308188735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3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0854EF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6" w:history="1">
            <w:r w:rsidR="00CE1B4E" w:rsidRPr="00306704">
              <w:rPr>
                <w:rStyle w:val="Hyperlink"/>
                <w:noProof/>
              </w:rPr>
              <w:t>1. Angaben zur Durchführung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_Toc308188736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0854EF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7" w:history="1">
            <w:r w:rsidR="00CE1B4E" w:rsidRPr="00306704">
              <w:rPr>
                <w:rStyle w:val="Hyperlink"/>
                <w:noProof/>
              </w:rPr>
              <w:t>2. Protokoll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_Toc308188737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0854EF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8" w:history="1">
            <w:r w:rsidR="00CE1B4E" w:rsidRPr="00306704">
              <w:rPr>
                <w:rStyle w:val="Hyperlink"/>
                <w:noProof/>
              </w:rPr>
              <w:t>3. Verbesserungsmöglichkeiten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_Toc308188738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0854EF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9" w:history="1">
            <w:r w:rsidR="00CE1B4E" w:rsidRPr="00306704">
              <w:rPr>
                <w:rStyle w:val="Hyperlink"/>
                <w:noProof/>
              </w:rPr>
              <w:t>3.1 Bekannte Einschränkungen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_Toc308188739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0854EF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40" w:history="1">
            <w:r w:rsidR="00CE1B4E" w:rsidRPr="00306704">
              <w:rPr>
                <w:rStyle w:val="Hyperlink"/>
                <w:noProof/>
              </w:rPr>
              <w:t>3.2 Mögliche Detailverbesserungen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_Toc308188740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3746C1">
          <w:pPr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35BC8" w:rsidRPr="00C35BC8" w:rsidRDefault="00C35BC8">
      <w:r w:rsidRPr="00C35BC8">
        <w:br w:type="page"/>
      </w:r>
    </w:p>
    <w:p w:rsidR="0043043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5" w:name="_Toc308188736"/>
      <w:r>
        <w:lastRenderedPageBreak/>
        <w:t>Angaben zur Durchführung</w:t>
      </w:r>
      <w:bookmarkEnd w:id="5"/>
    </w:p>
    <w:p w:rsidR="0043043C" w:rsidRPr="0043043C" w:rsidRDefault="0043043C" w:rsidP="0043043C">
      <w:r>
        <w:t>&lt;Beschreibung der getesteten Version (Release) und der Testumgebung (alles was es braucht, um den Test reproduzierbar zu machen)&gt;</w:t>
      </w:r>
    </w:p>
    <w:p w:rsidR="006F620E" w:rsidRPr="00ED421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6" w:name="_Toc308188737"/>
      <w:r>
        <w:t>Protokoll</w:t>
      </w:r>
      <w:bookmarkEnd w:id="6"/>
    </w:p>
    <w:p w:rsidR="006F620E" w:rsidRDefault="00196215" w:rsidP="006F620E">
      <w:r>
        <w:t>&lt;Kopie</w:t>
      </w:r>
      <w:r w:rsidR="0043043C">
        <w:t xml:space="preserve"> der Tabelle aus der Systemtestspezifikatio</w:t>
      </w:r>
      <w:r>
        <w:t>n für die aktuelle Durchführung&gt;</w:t>
      </w:r>
    </w:p>
    <w:p w:rsidR="00196215" w:rsidRDefault="00196215" w:rsidP="006F620E"/>
    <w:tbl>
      <w:tblPr>
        <w:tblStyle w:val="LightShading-Accent11"/>
        <w:tblW w:w="9432" w:type="dxa"/>
        <w:tblLook w:val="04A0" w:firstRow="1" w:lastRow="0" w:firstColumn="1" w:lastColumn="0" w:noHBand="0" w:noVBand="1"/>
      </w:tblPr>
      <w:tblGrid>
        <w:gridCol w:w="1809"/>
        <w:gridCol w:w="1555"/>
        <w:gridCol w:w="4259"/>
        <w:gridCol w:w="1809"/>
      </w:tblGrid>
      <w:tr w:rsidR="006F620E" w:rsidRPr="00311BDF" w:rsidTr="00172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F620E" w:rsidRPr="00311BDF" w:rsidRDefault="006F620E" w:rsidP="00172E9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UseCase</w:t>
            </w:r>
            <w:proofErr w:type="spellEnd"/>
          </w:p>
        </w:tc>
        <w:tc>
          <w:tcPr>
            <w:tcW w:w="1555" w:type="dxa"/>
          </w:tcPr>
          <w:p w:rsidR="006F620E" w:rsidRPr="00311BDF" w:rsidRDefault="006F620E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implementiert</w:t>
            </w:r>
          </w:p>
        </w:tc>
        <w:tc>
          <w:tcPr>
            <w:tcW w:w="4259" w:type="dxa"/>
          </w:tcPr>
          <w:p w:rsidR="006F620E" w:rsidRPr="00311BDF" w:rsidRDefault="006F620E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Fehler/Unschönheit</w:t>
            </w:r>
          </w:p>
        </w:tc>
        <w:tc>
          <w:tcPr>
            <w:tcW w:w="1809" w:type="dxa"/>
          </w:tcPr>
          <w:p w:rsidR="006F620E" w:rsidRPr="00311BDF" w:rsidRDefault="006F620E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</w:tr>
      <w:tr w:rsidR="006F620E" w:rsidRPr="00311BDF" w:rsidTr="00172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F620E" w:rsidRPr="00311BDF" w:rsidRDefault="006F620E" w:rsidP="00172E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Use</w:t>
            </w:r>
            <w:proofErr w:type="spellEnd"/>
            <w:r>
              <w:rPr>
                <w:color w:val="000000" w:themeColor="text1"/>
              </w:rPr>
              <w:t xml:space="preserve"> Case Name&gt;</w:t>
            </w:r>
          </w:p>
        </w:tc>
        <w:tc>
          <w:tcPr>
            <w:tcW w:w="1555" w:type="dxa"/>
          </w:tcPr>
          <w:p w:rsidR="006F620E" w:rsidRPr="00311BDF" w:rsidRDefault="006F620E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&lt;ja oder nein&gt;</w:t>
            </w:r>
          </w:p>
        </w:tc>
        <w:tc>
          <w:tcPr>
            <w:tcW w:w="4259" w:type="dxa"/>
          </w:tcPr>
          <w:p w:rsidR="006F620E" w:rsidRPr="00311BDF" w:rsidRDefault="006F620E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zu möglichen Fehlern/Unschönheiten&gt;</w:t>
            </w:r>
          </w:p>
        </w:tc>
        <w:tc>
          <w:tcPr>
            <w:tcW w:w="1809" w:type="dxa"/>
          </w:tcPr>
          <w:p w:rsidR="006F620E" w:rsidRPr="00311BDF" w:rsidRDefault="006F620E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des Status&gt;</w:t>
            </w:r>
          </w:p>
        </w:tc>
      </w:tr>
      <w:tr w:rsidR="006F620E" w:rsidRPr="00311BDF" w:rsidTr="00172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F620E" w:rsidRPr="00311BDF" w:rsidRDefault="006F620E" w:rsidP="00172E90">
            <w:pPr>
              <w:rPr>
                <w:color w:val="000000" w:themeColor="text1"/>
              </w:rPr>
            </w:pPr>
          </w:p>
        </w:tc>
        <w:tc>
          <w:tcPr>
            <w:tcW w:w="1555" w:type="dxa"/>
          </w:tcPr>
          <w:p w:rsidR="006F620E" w:rsidRPr="00311BDF" w:rsidRDefault="006F620E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259" w:type="dxa"/>
          </w:tcPr>
          <w:p w:rsidR="006F620E" w:rsidRPr="00311BDF" w:rsidRDefault="006F620E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09" w:type="dxa"/>
          </w:tcPr>
          <w:p w:rsidR="006F620E" w:rsidRPr="00311BDF" w:rsidRDefault="006F620E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F620E" w:rsidRPr="00311BDF" w:rsidTr="00172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F620E" w:rsidRPr="00311BDF" w:rsidRDefault="006F620E" w:rsidP="00172E90">
            <w:pPr>
              <w:rPr>
                <w:color w:val="000000" w:themeColor="text1"/>
              </w:rPr>
            </w:pPr>
          </w:p>
        </w:tc>
        <w:tc>
          <w:tcPr>
            <w:tcW w:w="1555" w:type="dxa"/>
          </w:tcPr>
          <w:p w:rsidR="006F620E" w:rsidRPr="00311BDF" w:rsidRDefault="006F620E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259" w:type="dxa"/>
          </w:tcPr>
          <w:p w:rsidR="006F620E" w:rsidRPr="00311BDF" w:rsidRDefault="006F620E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09" w:type="dxa"/>
          </w:tcPr>
          <w:p w:rsidR="006F620E" w:rsidRPr="00311BDF" w:rsidRDefault="006F620E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6F620E" w:rsidRDefault="006F620E" w:rsidP="006F620E"/>
    <w:p w:rsidR="006F620E" w:rsidRDefault="006F620E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7" w:name="_Toc88996982"/>
      <w:bookmarkStart w:id="8" w:name="_Toc308188738"/>
      <w:r w:rsidRPr="00ED421C">
        <w:t>Verbesserungsmöglichkeiten</w:t>
      </w:r>
      <w:bookmarkEnd w:id="7"/>
      <w:bookmarkEnd w:id="8"/>
    </w:p>
    <w:p w:rsidR="006F620E" w:rsidRPr="006F620E" w:rsidRDefault="006F620E" w:rsidP="006F620E">
      <w:r>
        <w:t>&lt;Diese Kapitel besteht nur falls Verbesserungsmöglichkeiten vorhanden&gt;</w:t>
      </w:r>
    </w:p>
    <w:p w:rsidR="006F620E" w:rsidRPr="0097419A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9" w:name="_Toc88996983"/>
      <w:bookmarkStart w:id="10" w:name="_Toc308188739"/>
      <w:r w:rsidRPr="0097419A">
        <w:t>Bekannte Einschränkungen</w:t>
      </w:r>
      <w:bookmarkEnd w:id="9"/>
      <w:bookmarkEnd w:id="10"/>
    </w:p>
    <w:p w:rsidR="006F620E" w:rsidRDefault="006F620E" w:rsidP="006F620E">
      <w:r>
        <w:t>&lt;Bekannte Einschränkungen erwähnen und erläutern&gt;</w:t>
      </w:r>
    </w:p>
    <w:p w:rsidR="006F620E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11" w:name="_Toc88996984"/>
      <w:bookmarkStart w:id="12" w:name="_Toc308188740"/>
      <w:r>
        <w:t>Mögliche Detailverbesserungen</w:t>
      </w:r>
      <w:bookmarkEnd w:id="11"/>
      <w:bookmarkEnd w:id="12"/>
    </w:p>
    <w:p w:rsidR="006F620E" w:rsidRDefault="006F620E" w:rsidP="006F620E">
      <w:r>
        <w:t>&lt;Daraus resultierende Verbesserungen beschreiben&gt;</w:t>
      </w:r>
    </w:p>
    <w:sectPr w:rsidR="006F620E" w:rsidSect="008717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4EF" w:rsidRDefault="000854EF" w:rsidP="00C35BC8">
      <w:r>
        <w:separator/>
      </w:r>
    </w:p>
  </w:endnote>
  <w:endnote w:type="continuationSeparator" w:id="0">
    <w:p w:rsidR="000854EF" w:rsidRDefault="000854EF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756" w:rsidRDefault="0060675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FF1658">
    <w:pPr>
      <w:pStyle w:val="Fuzeile"/>
      <w:tabs>
        <w:tab w:val="clear" w:pos="4536"/>
        <w:tab w:val="center" w:pos="5670"/>
      </w:tabs>
      <w:rPr>
        <w:color w:val="808080" w:themeColor="background1" w:themeShade="80"/>
      </w:rPr>
    </w:pPr>
    <w:bookmarkStart w:id="13" w:name="_GoBack"/>
    <w:r w:rsidRPr="00FD5087">
      <w:rPr>
        <w:color w:val="808080" w:themeColor="background1" w:themeShade="80"/>
      </w:rPr>
      <w:t xml:space="preserve">Dokument: </w:t>
    </w:r>
    <w:r w:rsidR="000854EF" w:rsidRPr="00444E1F">
      <w:rPr>
        <w:color w:val="808080" w:themeColor="background1" w:themeShade="80"/>
      </w:rPr>
      <w:fldChar w:fldCharType="begin"/>
    </w:r>
    <w:r w:rsidR="000854EF" w:rsidRPr="00444E1F">
      <w:rPr>
        <w:color w:val="808080" w:themeColor="background1" w:themeShade="80"/>
      </w:rPr>
      <w:instrText xml:space="preserve"> FILENAME   \* MERGEFORMAT </w:instrText>
    </w:r>
    <w:r w:rsidR="000854EF" w:rsidRPr="00444E1F">
      <w:rPr>
        <w:color w:val="808080" w:themeColor="background1" w:themeShade="80"/>
      </w:rPr>
      <w:fldChar w:fldCharType="separate"/>
    </w:r>
    <w:r w:rsidR="00FF1658" w:rsidRPr="00FF1658">
      <w:rPr>
        <w:color w:val="808080" w:themeColor="background1" w:themeShade="80"/>
      </w:rPr>
      <w:t>SystemtestprotokollTemplate</w:t>
    </w:r>
    <w:r w:rsidR="00FF1658" w:rsidRPr="00444E1F">
      <w:rPr>
        <w:color w:val="808080" w:themeColor="background1" w:themeShade="80"/>
      </w:rPr>
      <w:t>.docx</w:t>
    </w:r>
    <w:r w:rsidR="000854EF" w:rsidRPr="00444E1F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B72FF4">
      <w:rPr>
        <w:color w:val="808080" w:themeColor="background1" w:themeShade="80"/>
      </w:rPr>
      <w:t xml:space="preserve"> &lt;</w:t>
    </w:r>
    <w:proofErr w:type="spellStart"/>
    <w:r w:rsidR="00B72FF4">
      <w:rPr>
        <w:color w:val="808080" w:themeColor="background1" w:themeShade="80"/>
      </w:rPr>
      <w:t>Nr</w:t>
    </w:r>
    <w:proofErr w:type="spellEnd"/>
    <w:r w:rsidR="00B72FF4">
      <w:rPr>
        <w:color w:val="808080" w:themeColor="background1" w:themeShade="80"/>
      </w:rPr>
      <w:t>&gt;</w:t>
    </w:r>
    <w:r w:rsidRPr="00FD5087">
      <w:rPr>
        <w:color w:val="808080" w:themeColor="background1" w:themeShade="80"/>
      </w:rPr>
      <w:tab/>
      <w:t xml:space="preserve">Datum: </w:t>
    </w:r>
    <w:r w:rsidR="003746C1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3746C1">
      <w:rPr>
        <w:color w:val="808080" w:themeColor="background1" w:themeShade="80"/>
      </w:rPr>
      <w:fldChar w:fldCharType="separate"/>
    </w:r>
    <w:r w:rsidR="00444E1F">
      <w:rPr>
        <w:color w:val="808080" w:themeColor="background1" w:themeShade="80"/>
      </w:rPr>
      <w:t>09.11.2011</w:t>
    </w:r>
    <w:r w:rsidR="003746C1">
      <w:rPr>
        <w:color w:val="808080" w:themeColor="background1" w:themeShade="80"/>
      </w:rPr>
      <w:fldChar w:fldCharType="end"/>
    </w:r>
    <w:bookmarkEnd w:id="13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756" w:rsidRDefault="006067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4EF" w:rsidRDefault="000854EF" w:rsidP="00C35BC8">
      <w:r>
        <w:separator/>
      </w:r>
    </w:p>
  </w:footnote>
  <w:footnote w:type="continuationSeparator" w:id="0">
    <w:p w:rsidR="000854EF" w:rsidRDefault="000854EF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756" w:rsidRDefault="0060675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B72FF4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645184" cy="393512"/>
                <wp:effectExtent l="19050" t="0" r="2516" b="0"/>
                <wp:docPr id="2" name="Bild 1" descr="C:\Users\Zurbi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018" cy="393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&lt;Semester&gt;</w:t>
          </w:r>
        </w:p>
        <w:p w:rsidR="00C35BC8" w:rsidRPr="002E1CF7" w:rsidRDefault="00C35BC8" w:rsidP="00B72FF4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B72FF4">
            <w:rPr>
              <w:color w:val="808080" w:themeColor="background1" w:themeShade="80"/>
              <w:lang w:val="en-US"/>
            </w:rPr>
            <w:t>&lt;Projektname&gt;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44E1F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44E1F">
                <w:rPr>
                  <w:noProof/>
                  <w:color w:val="808080" w:themeColor="background1" w:themeShade="80"/>
                  <w:lang w:val="de-DE"/>
                </w:rPr>
                <w:t>4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756" w:rsidRDefault="0060675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33B03"/>
    <w:rsid w:val="000854EF"/>
    <w:rsid w:val="00092317"/>
    <w:rsid w:val="00102393"/>
    <w:rsid w:val="00122C3F"/>
    <w:rsid w:val="00137A8E"/>
    <w:rsid w:val="00151020"/>
    <w:rsid w:val="00196215"/>
    <w:rsid w:val="001B5DD4"/>
    <w:rsid w:val="001E6F65"/>
    <w:rsid w:val="0021708F"/>
    <w:rsid w:val="002D79DE"/>
    <w:rsid w:val="002E1CF7"/>
    <w:rsid w:val="00311BDF"/>
    <w:rsid w:val="00371561"/>
    <w:rsid w:val="003746C1"/>
    <w:rsid w:val="00383E36"/>
    <w:rsid w:val="00387D7C"/>
    <w:rsid w:val="003D35E0"/>
    <w:rsid w:val="0042015A"/>
    <w:rsid w:val="0043043C"/>
    <w:rsid w:val="00444E1F"/>
    <w:rsid w:val="00467CFB"/>
    <w:rsid w:val="00474AE3"/>
    <w:rsid w:val="004821AE"/>
    <w:rsid w:val="004D4498"/>
    <w:rsid w:val="004F3746"/>
    <w:rsid w:val="00521818"/>
    <w:rsid w:val="00576382"/>
    <w:rsid w:val="00577005"/>
    <w:rsid w:val="005C1C8D"/>
    <w:rsid w:val="005E5344"/>
    <w:rsid w:val="005E7E2E"/>
    <w:rsid w:val="00606756"/>
    <w:rsid w:val="00683A57"/>
    <w:rsid w:val="006864A4"/>
    <w:rsid w:val="006B381C"/>
    <w:rsid w:val="006C145E"/>
    <w:rsid w:val="006F620E"/>
    <w:rsid w:val="00726C48"/>
    <w:rsid w:val="00734909"/>
    <w:rsid w:val="007A05CF"/>
    <w:rsid w:val="007F58DA"/>
    <w:rsid w:val="0087172F"/>
    <w:rsid w:val="008804AF"/>
    <w:rsid w:val="008F3B9E"/>
    <w:rsid w:val="009234C2"/>
    <w:rsid w:val="00943250"/>
    <w:rsid w:val="009739CC"/>
    <w:rsid w:val="009D09C3"/>
    <w:rsid w:val="009D34B8"/>
    <w:rsid w:val="009F70F7"/>
    <w:rsid w:val="00A34DFD"/>
    <w:rsid w:val="00A36430"/>
    <w:rsid w:val="00AD5718"/>
    <w:rsid w:val="00B20F85"/>
    <w:rsid w:val="00B72FF4"/>
    <w:rsid w:val="00B860A1"/>
    <w:rsid w:val="00BC0647"/>
    <w:rsid w:val="00BF531F"/>
    <w:rsid w:val="00C35BC8"/>
    <w:rsid w:val="00CA13BB"/>
    <w:rsid w:val="00CE1B4E"/>
    <w:rsid w:val="00DD0936"/>
    <w:rsid w:val="00E27B0A"/>
    <w:rsid w:val="00E401C7"/>
    <w:rsid w:val="00E44E4F"/>
    <w:rsid w:val="00E64D0D"/>
    <w:rsid w:val="00ED45A1"/>
    <w:rsid w:val="00EF23D7"/>
    <w:rsid w:val="00EF2BB1"/>
    <w:rsid w:val="00F3797B"/>
    <w:rsid w:val="00F77420"/>
    <w:rsid w:val="00F844D8"/>
    <w:rsid w:val="00FD5087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5A9C2-093D-4816-BC83-B590C1137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4</Pages>
  <Words>273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HSR</cp:lastModifiedBy>
  <cp:revision>30</cp:revision>
  <dcterms:created xsi:type="dcterms:W3CDTF">2011-10-15T14:35:00Z</dcterms:created>
  <dcterms:modified xsi:type="dcterms:W3CDTF">2011-11-09T14:44:00Z</dcterms:modified>
</cp:coreProperties>
</file>