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B20F85" w:rsidRPr="00424107" w:rsidRDefault="00033B03" w:rsidP="00FD5087">
      <w:pPr>
        <w:jc w:val="center"/>
      </w:pPr>
      <w:r w:rsidRPr="00424107">
        <w:rPr>
          <w:noProof/>
          <w:lang w:eastAsia="de-CH"/>
        </w:rPr>
        <w:drawing>
          <wp:inline distT="0" distB="0" distL="0" distR="0">
            <wp:extent cx="3310746" cy="2251495"/>
            <wp:effectExtent l="19050" t="0" r="3954" b="0"/>
            <wp:docPr id="3" name="Bild 2" descr="C:\Users\Zurbi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rbi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0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46" cy="2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C8" w:rsidRPr="00424107" w:rsidRDefault="00C35BC8"/>
    <w:p w:rsidR="00C35BC8" w:rsidRPr="00424107" w:rsidRDefault="00C35BC8"/>
    <w:p w:rsidR="00C35BC8" w:rsidRPr="00424107" w:rsidRDefault="00C35BC8"/>
    <w:p w:rsidR="00C35BC8" w:rsidRPr="00424107" w:rsidRDefault="00C35BC8"/>
    <w:p w:rsidR="00C35BC8" w:rsidRPr="00424107" w:rsidRDefault="00C35BC8"/>
    <w:p w:rsidR="00C35BC8" w:rsidRPr="00424107" w:rsidRDefault="001B5DD4" w:rsidP="00C35BC8">
      <w:pPr>
        <w:pStyle w:val="Titel"/>
        <w:rPr>
          <w:b w:val="0"/>
        </w:rPr>
      </w:pPr>
      <w:r w:rsidRPr="00424107">
        <w:t xml:space="preserve">Projekt: </w:t>
      </w:r>
      <w:r w:rsidR="00033B03" w:rsidRPr="00424107">
        <w:t>&lt;Projektname&gt;</w:t>
      </w:r>
      <w:r w:rsidRPr="00424107">
        <w:br/>
      </w:r>
      <w:r w:rsidRPr="00424107">
        <w:br/>
      </w:r>
      <w:r w:rsidR="007812AE">
        <w:t>Domainanalyse</w:t>
      </w:r>
    </w:p>
    <w:p w:rsidR="00C35BC8" w:rsidRPr="00424107" w:rsidRDefault="00C35BC8" w:rsidP="00033B03">
      <w:pPr>
        <w:jc w:val="center"/>
      </w:pPr>
    </w:p>
    <w:p w:rsidR="002E1CF7" w:rsidRPr="00424107" w:rsidRDefault="002E1CF7" w:rsidP="00C35BC8">
      <w:pPr>
        <w:jc w:val="center"/>
      </w:pPr>
    </w:p>
    <w:p w:rsidR="002E1CF7" w:rsidRPr="00424107" w:rsidRDefault="002E1CF7" w:rsidP="00C35BC8">
      <w:pPr>
        <w:jc w:val="center"/>
      </w:pPr>
    </w:p>
    <w:p w:rsidR="00C35BC8" w:rsidRPr="00424107" w:rsidRDefault="00033B03" w:rsidP="00474AE3">
      <w:pPr>
        <w:jc w:val="center"/>
      </w:pPr>
      <w:r w:rsidRPr="00424107">
        <w:t>&lt;Namen der Teammitglieder&gt;</w:t>
      </w:r>
    </w:p>
    <w:p w:rsidR="00C35BC8" w:rsidRPr="00424107" w:rsidRDefault="00C35BC8">
      <w:r w:rsidRPr="00424107">
        <w:br w:type="page"/>
      </w:r>
    </w:p>
    <w:p w:rsidR="002B79A8" w:rsidRPr="00424107" w:rsidRDefault="002B79A8" w:rsidP="00EF23D7">
      <w:pPr>
        <w:pStyle w:val="berschrift1"/>
        <w:numPr>
          <w:ilvl w:val="0"/>
          <w:numId w:val="0"/>
        </w:numPr>
      </w:pPr>
      <w:bookmarkStart w:id="0" w:name="_Toc308187520"/>
      <w:bookmarkStart w:id="1" w:name="_Toc286833037"/>
      <w:r w:rsidRPr="00424107">
        <w:lastRenderedPageBreak/>
        <w:t>Zweck</w:t>
      </w:r>
      <w:bookmarkEnd w:id="0"/>
    </w:p>
    <w:p w:rsidR="002B79A8" w:rsidRPr="00424107" w:rsidRDefault="002B79A8" w:rsidP="002B79A8">
      <w:r w:rsidRPr="00424107">
        <w:t>&lt;Zweck dieses Dokumentes&gt;</w:t>
      </w:r>
    </w:p>
    <w:p w:rsidR="00EF23D7" w:rsidRPr="00424107" w:rsidRDefault="00EF23D7" w:rsidP="00EF23D7">
      <w:pPr>
        <w:pStyle w:val="berschrift1"/>
        <w:numPr>
          <w:ilvl w:val="0"/>
          <w:numId w:val="0"/>
        </w:numPr>
      </w:pPr>
      <w:bookmarkStart w:id="2" w:name="_Toc308187521"/>
      <w:r w:rsidRPr="00424107">
        <w:t>Änderungsgeschichte</w:t>
      </w:r>
      <w:bookmarkEnd w:id="1"/>
      <w:bookmarkEnd w:id="2"/>
    </w:p>
    <w:p w:rsidR="00EF23D7" w:rsidRPr="00424107" w:rsidRDefault="00EF23D7" w:rsidP="00EF23D7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424107" w:rsidTr="00E44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23D7" w:rsidRPr="00424107" w:rsidRDefault="00EF23D7" w:rsidP="00D24880">
            <w:pPr>
              <w:rPr>
                <w:color w:val="auto"/>
              </w:rPr>
            </w:pPr>
            <w:r w:rsidRPr="00424107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EF23D7" w:rsidRPr="00424107" w:rsidRDefault="00EF23D7" w:rsidP="00D2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EF23D7" w:rsidRPr="00424107" w:rsidRDefault="00EF23D7" w:rsidP="00D2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EF23D7" w:rsidRPr="00424107" w:rsidRDefault="00EF23D7" w:rsidP="00D2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Autor</w:t>
            </w:r>
          </w:p>
        </w:tc>
      </w:tr>
      <w:tr w:rsidR="00EF23D7" w:rsidRPr="00424107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4E4F" w:rsidRPr="00424107" w:rsidRDefault="009234C2" w:rsidP="00D24880">
            <w:pPr>
              <w:rPr>
                <w:color w:val="auto"/>
              </w:rPr>
            </w:pPr>
            <w:r w:rsidRPr="00424107">
              <w:rPr>
                <w:color w:val="auto"/>
              </w:rPr>
              <w:t>&lt;Datum&gt;</w:t>
            </w:r>
          </w:p>
        </w:tc>
        <w:tc>
          <w:tcPr>
            <w:tcW w:w="1134" w:type="dxa"/>
          </w:tcPr>
          <w:p w:rsidR="00EF23D7" w:rsidRPr="00424107" w:rsidRDefault="009234C2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&lt;Nr&gt;</w:t>
            </w:r>
          </w:p>
        </w:tc>
        <w:tc>
          <w:tcPr>
            <w:tcW w:w="4253" w:type="dxa"/>
          </w:tcPr>
          <w:p w:rsidR="00EF23D7" w:rsidRPr="00424107" w:rsidRDefault="009234C2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&lt;Art der Änderung&gt;</w:t>
            </w:r>
          </w:p>
        </w:tc>
        <w:tc>
          <w:tcPr>
            <w:tcW w:w="2693" w:type="dxa"/>
          </w:tcPr>
          <w:p w:rsidR="00EF23D7" w:rsidRPr="00424107" w:rsidRDefault="00122C3F" w:rsidP="00E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&lt;</w:t>
            </w:r>
            <w:r w:rsidR="00E44E4F" w:rsidRPr="00424107">
              <w:rPr>
                <w:color w:val="auto"/>
              </w:rPr>
              <w:t>Vorname Name</w:t>
            </w:r>
            <w:r w:rsidRPr="00424107">
              <w:rPr>
                <w:color w:val="auto"/>
              </w:rPr>
              <w:t>&gt;</w:t>
            </w:r>
          </w:p>
        </w:tc>
      </w:tr>
      <w:tr w:rsidR="00EF23D7" w:rsidRPr="00424107" w:rsidTr="00E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23D7" w:rsidRPr="00424107" w:rsidRDefault="00EF23D7" w:rsidP="00D2488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EF23D7" w:rsidRPr="00424107" w:rsidRDefault="00EF23D7" w:rsidP="00D2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EF23D7" w:rsidRPr="00424107" w:rsidRDefault="00EF23D7" w:rsidP="00D2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EF23D7" w:rsidRPr="00424107" w:rsidRDefault="00EF23D7" w:rsidP="00D2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F23D7" w:rsidRPr="00424107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23D7" w:rsidRPr="00424107" w:rsidRDefault="00EF23D7" w:rsidP="00D2488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EF23D7" w:rsidRPr="00424107" w:rsidRDefault="00EF23D7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EF23D7" w:rsidRPr="00424107" w:rsidRDefault="00EF23D7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EF23D7" w:rsidRPr="00424107" w:rsidRDefault="00EF23D7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C35BC8" w:rsidRPr="00424107" w:rsidRDefault="00C35BC8" w:rsidP="00C35BC8">
      <w:r w:rsidRPr="00424107">
        <w:br w:type="page"/>
      </w:r>
    </w:p>
    <w:p w:rsidR="00C35BC8" w:rsidRDefault="00C35BC8" w:rsidP="00AA622C">
      <w:pPr>
        <w:pStyle w:val="berschrift1"/>
        <w:numPr>
          <w:ilvl w:val="0"/>
          <w:numId w:val="0"/>
        </w:numPr>
      </w:pPr>
      <w:bookmarkStart w:id="3" w:name="_Toc308187522"/>
      <w:r w:rsidRPr="00424107">
        <w:lastRenderedPageBreak/>
        <w:t>Inhalt</w:t>
      </w:r>
      <w:bookmarkEnd w:id="3"/>
    </w:p>
    <w:p w:rsidR="00AA622C" w:rsidRPr="00AA622C" w:rsidRDefault="00AA622C" w:rsidP="00AA622C"/>
    <w:sdt>
      <w:sdtPr>
        <w:id w:val="7748214"/>
        <w:docPartObj>
          <w:docPartGallery w:val="Table of Contents"/>
          <w:docPartUnique/>
        </w:docPartObj>
      </w:sdtPr>
      <w:sdtEndPr/>
      <w:sdtContent>
        <w:p w:rsidR="00AA622C" w:rsidRDefault="00CB5C55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424107">
            <w:fldChar w:fldCharType="begin"/>
          </w:r>
          <w:r w:rsidR="00C35BC8" w:rsidRPr="00424107">
            <w:instrText xml:space="preserve"> TOC \o "1-3" \h \z \u </w:instrText>
          </w:r>
          <w:r w:rsidRPr="00424107">
            <w:fldChar w:fldCharType="separate"/>
          </w:r>
          <w:hyperlink w:anchor="_Toc308187520" w:history="1">
            <w:r w:rsidR="00AA622C" w:rsidRPr="001B0C5A">
              <w:rPr>
                <w:rStyle w:val="Hyperlink"/>
                <w:noProof/>
              </w:rPr>
              <w:t>Zweck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_Toc308187520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2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21" w:history="1">
            <w:r w:rsidR="00AA622C" w:rsidRPr="001B0C5A">
              <w:rPr>
                <w:rStyle w:val="Hyperlink"/>
                <w:noProof/>
              </w:rPr>
              <w:t>Änderungsgeschichte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_Toc308187521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2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22" w:history="1">
            <w:r w:rsidR="00AA622C" w:rsidRPr="001B0C5A">
              <w:rPr>
                <w:rStyle w:val="Hyperlink"/>
                <w:noProof/>
              </w:rPr>
              <w:t>Inhalt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_Toc308187522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3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23" w:history="1">
            <w:r w:rsidR="00AA622C" w:rsidRPr="001B0C5A">
              <w:rPr>
                <w:rStyle w:val="Hyperlink"/>
                <w:noProof/>
              </w:rPr>
              <w:t>1. Einführung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_Toc308187523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4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24" w:history="1">
            <w:r w:rsidR="00AA622C" w:rsidRPr="001B0C5A">
              <w:rPr>
                <w:rStyle w:val="Hyperlink"/>
                <w:noProof/>
              </w:rPr>
              <w:t>1.1 Zweck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_Toc308187524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4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25" w:history="1">
            <w:r w:rsidR="00AA622C" w:rsidRPr="001B0C5A">
              <w:rPr>
                <w:rStyle w:val="Hyperlink"/>
                <w:noProof/>
              </w:rPr>
              <w:t>1.2 Gültigkeitsbereich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_Toc308187525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4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26" w:history="1">
            <w:r w:rsidR="00AA622C" w:rsidRPr="001B0C5A">
              <w:rPr>
                <w:rStyle w:val="Hyperlink"/>
                <w:noProof/>
              </w:rPr>
              <w:t>1.3 Referenzen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_Toc308187526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4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27" w:history="1">
            <w:r w:rsidR="00AA622C" w:rsidRPr="001B0C5A">
              <w:rPr>
                <w:rStyle w:val="Hyperlink"/>
                <w:noProof/>
              </w:rPr>
              <w:t>1.4 Übersicht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_Toc308187527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4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28" w:history="1">
            <w:r w:rsidR="00AA622C" w:rsidRPr="001B0C5A">
              <w:rPr>
                <w:rStyle w:val="Hyperlink"/>
                <w:noProof/>
              </w:rPr>
              <w:t>2. Domain Modell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_Toc308187528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5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29" w:history="1">
            <w:r w:rsidR="00AA622C" w:rsidRPr="001B0C5A">
              <w:rPr>
                <w:rStyle w:val="Hyperlink"/>
                <w:noProof/>
              </w:rPr>
              <w:t>2.1 Strukturdiagramm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_Toc308187529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5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30" w:history="1">
            <w:r w:rsidR="00AA622C" w:rsidRPr="001B0C5A">
              <w:rPr>
                <w:rStyle w:val="Hyperlink"/>
                <w:noProof/>
              </w:rPr>
              <w:t>2.2 Wichtige Konzepte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_Toc308187530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5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31" w:history="1">
            <w:r w:rsidR="00AA622C" w:rsidRPr="001B0C5A">
              <w:rPr>
                <w:rStyle w:val="Hyperlink"/>
                <w:noProof/>
              </w:rPr>
              <w:t>3. Systemsequenzdiagramme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_Toc308187531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6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32" w:history="1">
            <w:r w:rsidR="00AA622C" w:rsidRPr="001B0C5A">
              <w:rPr>
                <w:rStyle w:val="Hyperlink"/>
                <w:noProof/>
              </w:rPr>
              <w:t>3.1 &lt;Use Case Name&gt;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_Toc308187532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6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33" w:history="1">
            <w:r w:rsidR="00AA622C" w:rsidRPr="001B0C5A">
              <w:rPr>
                <w:rStyle w:val="Hyperlink"/>
                <w:noProof/>
              </w:rPr>
              <w:t>4. Systemoperationen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_Toc308187533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7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AA622C" w:rsidRDefault="002D192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7534" w:history="1">
            <w:r w:rsidR="00AA622C" w:rsidRPr="001B0C5A">
              <w:rPr>
                <w:rStyle w:val="Hyperlink"/>
                <w:noProof/>
              </w:rPr>
              <w:t>4.1 Vertrag Systemoperation &lt;Name&gt;</w:t>
            </w:r>
            <w:r w:rsidR="00AA622C">
              <w:rPr>
                <w:noProof/>
                <w:webHidden/>
              </w:rPr>
              <w:tab/>
            </w:r>
            <w:r w:rsidR="00AA622C">
              <w:rPr>
                <w:noProof/>
                <w:webHidden/>
              </w:rPr>
              <w:fldChar w:fldCharType="begin"/>
            </w:r>
            <w:r w:rsidR="00AA622C">
              <w:rPr>
                <w:noProof/>
                <w:webHidden/>
              </w:rPr>
              <w:instrText xml:space="preserve"> PAGEREF _Toc308187534 \h </w:instrText>
            </w:r>
            <w:r w:rsidR="00AA622C">
              <w:rPr>
                <w:noProof/>
                <w:webHidden/>
              </w:rPr>
            </w:r>
            <w:r w:rsidR="00AA622C">
              <w:rPr>
                <w:noProof/>
                <w:webHidden/>
              </w:rPr>
              <w:fldChar w:fldCharType="separate"/>
            </w:r>
            <w:r w:rsidR="00AA622C">
              <w:rPr>
                <w:noProof/>
                <w:webHidden/>
              </w:rPr>
              <w:t>7</w:t>
            </w:r>
            <w:r w:rsidR="00AA622C">
              <w:rPr>
                <w:noProof/>
                <w:webHidden/>
              </w:rPr>
              <w:fldChar w:fldCharType="end"/>
            </w:r>
          </w:hyperlink>
        </w:p>
        <w:p w:rsidR="00C35BC8" w:rsidRPr="00424107" w:rsidRDefault="00CB5C55">
          <w:r w:rsidRPr="00424107">
            <w:fldChar w:fldCharType="end"/>
          </w:r>
        </w:p>
      </w:sdtContent>
    </w:sdt>
    <w:p w:rsidR="00C35BC8" w:rsidRPr="00424107" w:rsidRDefault="00C35BC8">
      <w:r w:rsidRPr="00424107">
        <w:br w:type="page"/>
      </w:r>
    </w:p>
    <w:p w:rsidR="00363703" w:rsidRDefault="00363703" w:rsidP="00363703">
      <w:pPr>
        <w:pStyle w:val="berschrift1"/>
        <w:numPr>
          <w:ilvl w:val="0"/>
          <w:numId w:val="6"/>
        </w:numPr>
      </w:pPr>
      <w:bookmarkStart w:id="4" w:name="_Toc308183542"/>
      <w:bookmarkStart w:id="5" w:name="_Toc308187523"/>
      <w:bookmarkStart w:id="6" w:name="_Toc90123012"/>
      <w:r>
        <w:lastRenderedPageBreak/>
        <w:t>Einführung</w:t>
      </w:r>
      <w:bookmarkEnd w:id="4"/>
      <w:bookmarkEnd w:id="5"/>
    </w:p>
    <w:p w:rsidR="00363703" w:rsidRDefault="00363703" w:rsidP="00363703">
      <w:pPr>
        <w:pStyle w:val="berschrift2"/>
        <w:numPr>
          <w:ilvl w:val="1"/>
          <w:numId w:val="6"/>
        </w:numPr>
      </w:pPr>
      <w:bookmarkStart w:id="7" w:name="_Toc308183543"/>
      <w:bookmarkStart w:id="8" w:name="_Toc308187524"/>
      <w:r>
        <w:t>Zweck</w:t>
      </w:r>
      <w:bookmarkEnd w:id="7"/>
      <w:bookmarkEnd w:id="8"/>
    </w:p>
    <w:p w:rsidR="00363703" w:rsidRPr="00474AE3" w:rsidRDefault="00363703" w:rsidP="00363703">
      <w:r>
        <w:t>&lt;Zweck des Dokumentes&gt;</w:t>
      </w:r>
    </w:p>
    <w:p w:rsidR="00363703" w:rsidRDefault="00363703" w:rsidP="00363703">
      <w:pPr>
        <w:pStyle w:val="berschrift2"/>
        <w:numPr>
          <w:ilvl w:val="1"/>
          <w:numId w:val="6"/>
        </w:numPr>
      </w:pPr>
      <w:bookmarkStart w:id="9" w:name="_Toc308183544"/>
      <w:bookmarkStart w:id="10" w:name="_Toc308187525"/>
      <w:r>
        <w:t>Gültigkeitsbereich</w:t>
      </w:r>
      <w:bookmarkEnd w:id="9"/>
      <w:bookmarkEnd w:id="10"/>
    </w:p>
    <w:p w:rsidR="00363703" w:rsidRPr="00474AE3" w:rsidRDefault="00363703" w:rsidP="00363703">
      <w:r>
        <w:t>&lt; Gültigkeitsbereich des Dokumentes&gt;</w:t>
      </w:r>
    </w:p>
    <w:p w:rsidR="00363703" w:rsidRDefault="00363703" w:rsidP="00363703">
      <w:pPr>
        <w:pStyle w:val="berschrift2"/>
        <w:numPr>
          <w:ilvl w:val="1"/>
          <w:numId w:val="6"/>
        </w:numPr>
      </w:pPr>
      <w:bookmarkStart w:id="11" w:name="_Toc308183545"/>
      <w:bookmarkStart w:id="12" w:name="_Toc308187526"/>
      <w:r>
        <w:t>Referenzen</w:t>
      </w:r>
      <w:bookmarkEnd w:id="11"/>
      <w:bookmarkEnd w:id="12"/>
    </w:p>
    <w:p w:rsidR="00363703" w:rsidRDefault="00363703" w:rsidP="00363703">
      <w:r>
        <w:t>&lt;Liste aller verwendeten und referenzierten Dokumente, Bücher, Links, usw.&gt;</w:t>
      </w:r>
    </w:p>
    <w:p w:rsidR="00363703" w:rsidRDefault="00363703" w:rsidP="00363703">
      <w:r>
        <w:t>&lt;Referenz auf ein Glossar Dokument, wo alle Abkürzungen und unklaren Begriffe erklärt werden&gt;</w:t>
      </w:r>
    </w:p>
    <w:p w:rsidR="00363703" w:rsidRDefault="00363703" w:rsidP="00363703">
      <w:r>
        <w:t>&lt;Die Quellen / Referenzen sollten mit dem Word Tool automatisch erstellt werden&gt;</w:t>
      </w:r>
    </w:p>
    <w:p w:rsidR="00363703" w:rsidRDefault="00363703" w:rsidP="00363703">
      <w:pPr>
        <w:pStyle w:val="berschrift2"/>
        <w:numPr>
          <w:ilvl w:val="1"/>
          <w:numId w:val="6"/>
        </w:numPr>
      </w:pPr>
      <w:bookmarkStart w:id="13" w:name="_Toc308183546"/>
      <w:bookmarkStart w:id="14" w:name="_Toc308187527"/>
      <w:r>
        <w:t>Übersicht</w:t>
      </w:r>
      <w:bookmarkEnd w:id="13"/>
      <w:bookmarkEnd w:id="14"/>
    </w:p>
    <w:p w:rsidR="00363703" w:rsidRDefault="00363703" w:rsidP="00363703">
      <w:pPr>
        <w:tabs>
          <w:tab w:val="left" w:pos="8835"/>
          <w:tab w:val="right" w:pos="9072"/>
        </w:tabs>
      </w:pPr>
      <w:r>
        <w:t>&lt;Übersicht über den restlichen Teil dieses Dokumentes geben und dessen Aufbau erläutern&gt;</w:t>
      </w:r>
    </w:p>
    <w:p w:rsidR="004E4211" w:rsidRDefault="004E4211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:rsidR="007812AE" w:rsidRDefault="007812AE" w:rsidP="007812AE">
      <w:pPr>
        <w:pStyle w:val="berschrift1"/>
        <w:tabs>
          <w:tab w:val="num" w:pos="360"/>
        </w:tabs>
        <w:spacing w:after="200"/>
        <w:ind w:left="360" w:hanging="360"/>
      </w:pPr>
      <w:bookmarkStart w:id="15" w:name="_Toc308187528"/>
      <w:r>
        <w:lastRenderedPageBreak/>
        <w:t>Domain Modell</w:t>
      </w:r>
      <w:bookmarkEnd w:id="6"/>
      <w:bookmarkEnd w:id="15"/>
    </w:p>
    <w:p w:rsidR="007812AE" w:rsidRDefault="007812AE" w:rsidP="007812AE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</w:pPr>
      <w:bookmarkStart w:id="16" w:name="_Toc90123013"/>
      <w:bookmarkStart w:id="17" w:name="_Toc308187529"/>
      <w:r>
        <w:t>Strukturdiagramm</w:t>
      </w:r>
      <w:bookmarkEnd w:id="16"/>
      <w:bookmarkEnd w:id="17"/>
    </w:p>
    <w:p w:rsidR="007812AE" w:rsidRDefault="007812AE" w:rsidP="007812AE">
      <w:r>
        <w:t>&lt;UML Domaindiagramm&gt;</w:t>
      </w:r>
    </w:p>
    <w:p w:rsidR="007812AE" w:rsidRDefault="00D7293C" w:rsidP="007812AE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</w:pPr>
      <w:bookmarkStart w:id="18" w:name="_Toc308187530"/>
      <w:r>
        <w:t>Wichtige Konzepte</w:t>
      </w:r>
      <w:bookmarkEnd w:id="18"/>
    </w:p>
    <w:p w:rsidR="00D7293C" w:rsidRPr="00D7293C" w:rsidRDefault="00D7293C" w:rsidP="00D7293C">
      <w:r>
        <w:t>&lt;Auflistung und Beschreibung der wichtigsten Konzepte (Klassen)&gt;</w:t>
      </w:r>
    </w:p>
    <w:p w:rsidR="004E4211" w:rsidRDefault="004E4211">
      <w:pPr>
        <w:rPr>
          <w:b/>
          <w:color w:val="548DD4" w:themeColor="text2" w:themeTint="99"/>
          <w:kern w:val="28"/>
          <w:sz w:val="32"/>
          <w:szCs w:val="32"/>
        </w:rPr>
      </w:pPr>
      <w:bookmarkStart w:id="19" w:name="_Toc90123025"/>
      <w:r>
        <w:br w:type="page"/>
      </w:r>
    </w:p>
    <w:p w:rsidR="007812AE" w:rsidRDefault="00DF44F3" w:rsidP="007812AE">
      <w:pPr>
        <w:pStyle w:val="berschrift1"/>
        <w:tabs>
          <w:tab w:val="num" w:pos="360"/>
        </w:tabs>
        <w:spacing w:after="200"/>
        <w:ind w:left="360" w:hanging="360"/>
      </w:pPr>
      <w:bookmarkStart w:id="20" w:name="_Toc308187531"/>
      <w:r>
        <w:lastRenderedPageBreak/>
        <w:t>Systems</w:t>
      </w:r>
      <w:r w:rsidR="007812AE">
        <w:t>equenzdiagramme</w:t>
      </w:r>
      <w:bookmarkEnd w:id="19"/>
      <w:bookmarkEnd w:id="20"/>
    </w:p>
    <w:p w:rsidR="007812AE" w:rsidRDefault="007812AE" w:rsidP="007812AE">
      <w:r>
        <w:t>&lt;Diagramme der wichtigsten, sowie der komplizierteren Use Cases</w:t>
      </w:r>
      <w:r w:rsidR="00363703">
        <w:t xml:space="preserve"> (p</w:t>
      </w:r>
      <w:r w:rsidR="009A3E73">
        <w:t>ro Use Case ein Kapitel</w:t>
      </w:r>
      <w:r w:rsidR="00363703">
        <w:t>)</w:t>
      </w:r>
      <w:r>
        <w:t>&gt;</w:t>
      </w:r>
    </w:p>
    <w:p w:rsidR="007812AE" w:rsidRDefault="004E4211" w:rsidP="007812AE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</w:pPr>
      <w:bookmarkStart w:id="21" w:name="_Toc308187532"/>
      <w:r>
        <w:t>&lt;Use Case Name&gt;</w:t>
      </w:r>
      <w:bookmarkEnd w:id="21"/>
    </w:p>
    <w:p w:rsidR="007812AE" w:rsidRDefault="007812AE" w:rsidP="004E4211">
      <w:r>
        <w:t>&lt;S</w:t>
      </w:r>
      <w:r w:rsidR="00363703">
        <w:t>ystems</w:t>
      </w:r>
      <w:r>
        <w:t>equenzdiagramm</w:t>
      </w:r>
      <w:r w:rsidR="004E4211">
        <w:t xml:space="preserve"> zum Use Case</w:t>
      </w:r>
      <w:r>
        <w:t>&gt;</w:t>
      </w:r>
    </w:p>
    <w:p w:rsidR="004E4211" w:rsidRDefault="004E4211">
      <w:pPr>
        <w:rPr>
          <w:b/>
          <w:color w:val="548DD4" w:themeColor="text2" w:themeTint="99"/>
          <w:kern w:val="28"/>
          <w:sz w:val="32"/>
          <w:szCs w:val="32"/>
        </w:rPr>
      </w:pPr>
      <w:bookmarkStart w:id="22" w:name="_Toc90123028"/>
      <w:r>
        <w:br w:type="page"/>
      </w:r>
    </w:p>
    <w:p w:rsidR="007812AE" w:rsidRDefault="007812AE" w:rsidP="007812AE">
      <w:pPr>
        <w:pStyle w:val="berschrift1"/>
        <w:tabs>
          <w:tab w:val="num" w:pos="360"/>
        </w:tabs>
        <w:spacing w:after="200"/>
        <w:ind w:left="360" w:hanging="360"/>
      </w:pPr>
      <w:bookmarkStart w:id="23" w:name="_Toc308187533"/>
      <w:r>
        <w:lastRenderedPageBreak/>
        <w:t>Systemoperationen</w:t>
      </w:r>
      <w:bookmarkEnd w:id="22"/>
      <w:bookmarkEnd w:id="23"/>
    </w:p>
    <w:p w:rsidR="007812AE" w:rsidRDefault="007812AE" w:rsidP="007812AE">
      <w:r>
        <w:t>&lt;</w:t>
      </w:r>
      <w:r w:rsidR="00363703">
        <w:t>Aufzählung</w:t>
      </w:r>
      <w:r>
        <w:t xml:space="preserve"> der Systemoperationen</w:t>
      </w:r>
    </w:p>
    <w:p w:rsidR="007812AE" w:rsidRDefault="007812AE" w:rsidP="004E4211">
      <w:pPr>
        <w:pStyle w:val="berschrift2"/>
      </w:pPr>
      <w:bookmarkStart w:id="24" w:name="_Toc90123030"/>
      <w:bookmarkStart w:id="25" w:name="_Toc308187534"/>
      <w:r>
        <w:t xml:space="preserve">Vertrag Systemoperation </w:t>
      </w:r>
      <w:bookmarkEnd w:id="24"/>
      <w:r w:rsidR="004E4211">
        <w:t>&lt;Name&gt;</w:t>
      </w:r>
      <w:bookmarkEnd w:id="25"/>
    </w:p>
    <w:p w:rsidR="002B79A8" w:rsidRPr="007812AE" w:rsidRDefault="007812AE" w:rsidP="004E4211">
      <w:r>
        <w:t>&lt;Vertrag</w:t>
      </w:r>
      <w:r w:rsidR="004E4211">
        <w:t>s</w:t>
      </w:r>
      <w:r>
        <w:t>konstrukt mit Name,</w:t>
      </w:r>
      <w:r w:rsidR="004E4211">
        <w:t xml:space="preserve"> Querverweise,</w:t>
      </w:r>
      <w:r>
        <w:t xml:space="preserve"> Operationsbeschreibung, Vorbedingungen</w:t>
      </w:r>
      <w:r w:rsidR="004E4211">
        <w:t xml:space="preserve"> und</w:t>
      </w:r>
      <w:r>
        <w:t xml:space="preserve"> Nachbedingungen</w:t>
      </w:r>
      <w:r w:rsidR="004E4211">
        <w:t>&gt;</w:t>
      </w:r>
    </w:p>
    <w:sectPr w:rsidR="002B79A8" w:rsidRPr="007812AE" w:rsidSect="008717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923" w:rsidRDefault="002D1923" w:rsidP="00C35BC8">
      <w:r>
        <w:separator/>
      </w:r>
    </w:p>
  </w:endnote>
  <w:endnote w:type="continuationSeparator" w:id="0">
    <w:p w:rsidR="002D1923" w:rsidRDefault="002D1923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CA" w:rsidRDefault="001C2D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C35BC8" w:rsidP="001219C8">
    <w:pPr>
      <w:pStyle w:val="Fuzeile"/>
      <w:tabs>
        <w:tab w:val="clear" w:pos="4536"/>
        <w:tab w:val="center" w:pos="5529"/>
      </w:tabs>
      <w:rPr>
        <w:color w:val="808080" w:themeColor="background1" w:themeShade="80"/>
      </w:rPr>
    </w:pPr>
    <w:bookmarkStart w:id="26" w:name="_GoBack"/>
    <w:r w:rsidRPr="00FD5087">
      <w:rPr>
        <w:color w:val="808080" w:themeColor="background1" w:themeShade="80"/>
      </w:rPr>
      <w:t xml:space="preserve">Dokument: </w:t>
    </w:r>
    <w:r w:rsidR="00920A76" w:rsidRPr="006A2A8D">
      <w:rPr>
        <w:color w:val="808080" w:themeColor="background1" w:themeShade="80"/>
      </w:rPr>
      <w:fldChar w:fldCharType="begin"/>
    </w:r>
    <w:r w:rsidR="00920A76" w:rsidRPr="006A2A8D">
      <w:rPr>
        <w:color w:val="808080" w:themeColor="background1" w:themeShade="80"/>
      </w:rPr>
      <w:instrText xml:space="preserve"> FILENAME   \* MERGEFORMAT </w:instrText>
    </w:r>
    <w:r w:rsidR="00920A76" w:rsidRPr="006A2A8D">
      <w:rPr>
        <w:color w:val="808080" w:themeColor="background1" w:themeShade="80"/>
      </w:rPr>
      <w:fldChar w:fldCharType="separate"/>
    </w:r>
    <w:r w:rsidR="001219C8" w:rsidRPr="001219C8">
      <w:rPr>
        <w:color w:val="808080" w:themeColor="background1" w:themeShade="80"/>
      </w:rPr>
      <w:t>DomainanalyseTemplate</w:t>
    </w:r>
    <w:r w:rsidR="001219C8" w:rsidRPr="006A2A8D">
      <w:rPr>
        <w:color w:val="808080" w:themeColor="background1" w:themeShade="80"/>
      </w:rPr>
      <w:t>.docx</w:t>
    </w:r>
    <w:r w:rsidR="00920A76" w:rsidRPr="006A2A8D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 w:rsidR="00B72FF4">
      <w:rPr>
        <w:color w:val="808080" w:themeColor="background1" w:themeShade="80"/>
      </w:rPr>
      <w:t xml:space="preserve"> &lt;Nr&gt;</w:t>
    </w:r>
    <w:r w:rsidRPr="00FD5087">
      <w:rPr>
        <w:color w:val="808080" w:themeColor="background1" w:themeShade="80"/>
      </w:rPr>
      <w:tab/>
      <w:t xml:space="preserve">Datum: </w:t>
    </w:r>
    <w:r w:rsidR="00CB5C55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CB5C55">
      <w:rPr>
        <w:color w:val="808080" w:themeColor="background1" w:themeShade="80"/>
      </w:rPr>
      <w:fldChar w:fldCharType="separate"/>
    </w:r>
    <w:r w:rsidR="006A2A8D">
      <w:rPr>
        <w:color w:val="808080" w:themeColor="background1" w:themeShade="80"/>
      </w:rPr>
      <w:t>09.11.2011</w:t>
    </w:r>
    <w:r w:rsidR="00CB5C55">
      <w:rPr>
        <w:color w:val="808080" w:themeColor="background1" w:themeShade="80"/>
      </w:rPr>
      <w:fldChar w:fldCharType="end"/>
    </w:r>
    <w:bookmarkEnd w:id="26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CA" w:rsidRDefault="001C2D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923" w:rsidRDefault="002D1923" w:rsidP="00C35BC8">
      <w:r>
        <w:separator/>
      </w:r>
    </w:p>
  </w:footnote>
  <w:footnote w:type="continuationSeparator" w:id="0">
    <w:p w:rsidR="002D1923" w:rsidRDefault="002D1923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CA" w:rsidRDefault="001C2D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B72FF4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>
                <wp:extent cx="645184" cy="393512"/>
                <wp:effectExtent l="19050" t="0" r="2516" b="0"/>
                <wp:docPr id="2" name="Bild 1" descr="C:\Users\Zurbi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urbi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018" cy="393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35BC8" w:rsidRPr="002E1CF7" w:rsidRDefault="00B72FF4" w:rsidP="0075542C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&lt;Semester&gt;</w:t>
          </w:r>
        </w:p>
        <w:p w:rsidR="00C35BC8" w:rsidRPr="002E1CF7" w:rsidRDefault="00C35BC8" w:rsidP="00B72FF4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B72FF4">
            <w:rPr>
              <w:color w:val="808080" w:themeColor="background1" w:themeShade="80"/>
              <w:lang w:val="en-US"/>
            </w:rPr>
            <w:t>&lt;Projektname&gt;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CB5C55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CB5C55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6A2A8D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CB5C55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CB5C55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CB5C55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6A2A8D">
                <w:rPr>
                  <w:noProof/>
                  <w:color w:val="808080" w:themeColor="background1" w:themeShade="80"/>
                  <w:lang w:val="de-DE"/>
                </w:rPr>
                <w:t>7</w:t>
              </w:r>
              <w:r w:rsidR="00CB5C55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CA" w:rsidRDefault="001C2D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4">
    <w:nsid w:val="72044377"/>
    <w:multiLevelType w:val="hybridMultilevel"/>
    <w:tmpl w:val="898898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33B03"/>
    <w:rsid w:val="00092317"/>
    <w:rsid w:val="001219C8"/>
    <w:rsid w:val="00122C3F"/>
    <w:rsid w:val="00151020"/>
    <w:rsid w:val="00173A29"/>
    <w:rsid w:val="001B5DD4"/>
    <w:rsid w:val="001B788F"/>
    <w:rsid w:val="001C2DCA"/>
    <w:rsid w:val="002B79A8"/>
    <w:rsid w:val="002D1923"/>
    <w:rsid w:val="002E1CF7"/>
    <w:rsid w:val="00311BDF"/>
    <w:rsid w:val="003474B6"/>
    <w:rsid w:val="00363703"/>
    <w:rsid w:val="00371561"/>
    <w:rsid w:val="00387D7C"/>
    <w:rsid w:val="00424107"/>
    <w:rsid w:val="004538BB"/>
    <w:rsid w:val="0046597D"/>
    <w:rsid w:val="00474AE3"/>
    <w:rsid w:val="004821AE"/>
    <w:rsid w:val="004B090C"/>
    <w:rsid w:val="004E4211"/>
    <w:rsid w:val="004F3746"/>
    <w:rsid w:val="00576382"/>
    <w:rsid w:val="00577005"/>
    <w:rsid w:val="00582B9C"/>
    <w:rsid w:val="00585F04"/>
    <w:rsid w:val="005A745F"/>
    <w:rsid w:val="005A7EE0"/>
    <w:rsid w:val="005C1C8D"/>
    <w:rsid w:val="005E5344"/>
    <w:rsid w:val="005E7E2E"/>
    <w:rsid w:val="006253CF"/>
    <w:rsid w:val="0067143B"/>
    <w:rsid w:val="006864A4"/>
    <w:rsid w:val="006A2A8D"/>
    <w:rsid w:val="007253EC"/>
    <w:rsid w:val="00726C48"/>
    <w:rsid w:val="00734909"/>
    <w:rsid w:val="00765C5D"/>
    <w:rsid w:val="007812AE"/>
    <w:rsid w:val="0087172F"/>
    <w:rsid w:val="008804AF"/>
    <w:rsid w:val="00902AB7"/>
    <w:rsid w:val="00920A76"/>
    <w:rsid w:val="009234C2"/>
    <w:rsid w:val="009739CC"/>
    <w:rsid w:val="00987B06"/>
    <w:rsid w:val="009A3E73"/>
    <w:rsid w:val="00A34DFD"/>
    <w:rsid w:val="00A36430"/>
    <w:rsid w:val="00AA622C"/>
    <w:rsid w:val="00AD5718"/>
    <w:rsid w:val="00B20F85"/>
    <w:rsid w:val="00B72FF4"/>
    <w:rsid w:val="00B860A1"/>
    <w:rsid w:val="00BC0647"/>
    <w:rsid w:val="00BF531F"/>
    <w:rsid w:val="00C35BC8"/>
    <w:rsid w:val="00CB5C55"/>
    <w:rsid w:val="00D7293C"/>
    <w:rsid w:val="00DD0936"/>
    <w:rsid w:val="00DD3E28"/>
    <w:rsid w:val="00DF44F3"/>
    <w:rsid w:val="00E27B0A"/>
    <w:rsid w:val="00E401C7"/>
    <w:rsid w:val="00E44E4F"/>
    <w:rsid w:val="00EC1F98"/>
    <w:rsid w:val="00EF23D7"/>
    <w:rsid w:val="00F3797B"/>
    <w:rsid w:val="00F844D8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A013A-FC4D-468A-9197-FAE321A5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7</Pages>
  <Words>337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HSR</cp:lastModifiedBy>
  <cp:revision>28</cp:revision>
  <dcterms:created xsi:type="dcterms:W3CDTF">2011-10-15T14:35:00Z</dcterms:created>
  <dcterms:modified xsi:type="dcterms:W3CDTF">2011-11-09T14:43:00Z</dcterms:modified>
</cp:coreProperties>
</file>