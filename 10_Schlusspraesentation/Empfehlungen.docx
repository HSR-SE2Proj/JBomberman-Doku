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8DDC8" w14:textId="77777777" w:rsidR="00C35BC8" w:rsidRDefault="0055206A" w:rsidP="00ED0BE4">
      <w:pPr>
        <w:rPr>
          <w:b/>
          <w:color w:val="365F91" w:themeColor="accent1" w:themeShade="BF"/>
          <w:sz w:val="40"/>
        </w:rPr>
      </w:pPr>
      <w:r>
        <w:rPr>
          <w:b/>
          <w:color w:val="365F91" w:themeColor="accent1" w:themeShade="BF"/>
          <w:sz w:val="40"/>
        </w:rPr>
        <w:t>Empfehlungen</w:t>
      </w:r>
    </w:p>
    <w:p w14:paraId="1C414815" w14:textId="77777777" w:rsidR="00ED0BE4" w:rsidRDefault="0055206A" w:rsidP="00ED0BE4">
      <w:r>
        <w:t>Es handelt sich bei den folgenden Kapiteln um Empfehlungen und Vorschläge, bezüglich des Inhalts und Aufbaus der Schlusspräsentation. Bitte auch die aktuellen Anforderungen des Semesters vom Dozenten beachten.</w:t>
      </w:r>
    </w:p>
    <w:p w14:paraId="0F76FC03" w14:textId="77777777" w:rsidR="009234C2" w:rsidRDefault="0055206A" w:rsidP="00ED0BE4">
      <w:pPr>
        <w:pStyle w:val="berschrift1"/>
      </w:pPr>
      <w:r>
        <w:t>Inhalt</w:t>
      </w:r>
      <w:r w:rsidR="00C40AA8">
        <w:t xml:space="preserve"> &amp; möglicher Aufbau</w:t>
      </w:r>
    </w:p>
    <w:p w14:paraId="62AEC346" w14:textId="77777777" w:rsidR="00C40AA8" w:rsidRDefault="00C40AA8" w:rsidP="00C40AA8">
      <w:pPr>
        <w:pStyle w:val="Listenabsatz"/>
        <w:numPr>
          <w:ilvl w:val="0"/>
          <w:numId w:val="30"/>
        </w:numPr>
      </w:pPr>
      <w:r>
        <w:t>Idee, Problembeschreibung</w:t>
      </w:r>
      <w:r w:rsidR="00AF4B5D">
        <w:t xml:space="preserve"> </w:t>
      </w:r>
      <w:r w:rsidR="00B31BEE">
        <w:t>-</w:t>
      </w:r>
    </w:p>
    <w:p w14:paraId="65863982" w14:textId="77777777" w:rsidR="00C40AA8" w:rsidRDefault="00C40AA8" w:rsidP="00C40AA8">
      <w:pPr>
        <w:pStyle w:val="Listenabsatz"/>
        <w:numPr>
          <w:ilvl w:val="0"/>
          <w:numId w:val="30"/>
        </w:numPr>
      </w:pPr>
      <w:r>
        <w:t>Spezielle Anforderungen &amp; Konzepte</w:t>
      </w:r>
    </w:p>
    <w:p w14:paraId="69590B56" w14:textId="77777777" w:rsidR="00C40AA8" w:rsidRDefault="00C40AA8" w:rsidP="00C40AA8">
      <w:pPr>
        <w:pStyle w:val="Listenabsatz"/>
        <w:numPr>
          <w:ilvl w:val="1"/>
          <w:numId w:val="30"/>
        </w:numPr>
      </w:pPr>
      <w:r>
        <w:t>Domain Modell</w:t>
      </w:r>
    </w:p>
    <w:p w14:paraId="1814DDA7" w14:textId="77777777" w:rsidR="00C40AA8" w:rsidRDefault="00C40AA8" w:rsidP="00C40AA8">
      <w:pPr>
        <w:pStyle w:val="Listenabsatz"/>
        <w:numPr>
          <w:ilvl w:val="1"/>
          <w:numId w:val="30"/>
        </w:numPr>
      </w:pPr>
      <w:r>
        <w:t>Systemarchitektur, Datenhaltung</w:t>
      </w:r>
    </w:p>
    <w:p w14:paraId="7388095C" w14:textId="77777777" w:rsidR="00C40AA8" w:rsidRDefault="00C40AA8" w:rsidP="00C40AA8">
      <w:pPr>
        <w:pStyle w:val="Listenabsatz"/>
        <w:numPr>
          <w:ilvl w:val="1"/>
          <w:numId w:val="30"/>
        </w:numPr>
      </w:pPr>
      <w:r>
        <w:t>Design</w:t>
      </w:r>
    </w:p>
    <w:p w14:paraId="44DC0961" w14:textId="77777777" w:rsidR="00C40AA8" w:rsidRDefault="00C40AA8" w:rsidP="00C40AA8">
      <w:pPr>
        <w:pStyle w:val="Listenabsatz"/>
        <w:numPr>
          <w:ilvl w:val="1"/>
          <w:numId w:val="30"/>
        </w:numPr>
      </w:pPr>
      <w:r>
        <w:t>Team Management</w:t>
      </w:r>
    </w:p>
    <w:p w14:paraId="4860AAED" w14:textId="77777777" w:rsidR="00C40AA8" w:rsidRDefault="00C40AA8" w:rsidP="00C40AA8">
      <w:pPr>
        <w:pStyle w:val="Listenabsatz"/>
        <w:numPr>
          <w:ilvl w:val="1"/>
          <w:numId w:val="30"/>
        </w:numPr>
      </w:pPr>
      <w:r>
        <w:t xml:space="preserve">High </w:t>
      </w:r>
      <w:proofErr w:type="spellStart"/>
      <w:r>
        <w:t>Risk</w:t>
      </w:r>
      <w:proofErr w:type="spellEnd"/>
      <w:r>
        <w:t xml:space="preserve"> Tasks</w:t>
      </w:r>
    </w:p>
    <w:p w14:paraId="3F8A1406" w14:textId="77777777" w:rsidR="00C40AA8" w:rsidRDefault="00C40AA8" w:rsidP="00C40AA8">
      <w:pPr>
        <w:pStyle w:val="Listenabsatz"/>
        <w:numPr>
          <w:ilvl w:val="0"/>
          <w:numId w:val="30"/>
        </w:numPr>
      </w:pPr>
      <w:r>
        <w:t>Demonstration</w:t>
      </w:r>
    </w:p>
    <w:p w14:paraId="2F2F006C" w14:textId="77777777" w:rsidR="00C40AA8" w:rsidRDefault="00C40AA8" w:rsidP="00C40AA8">
      <w:pPr>
        <w:pStyle w:val="Listenabsatz"/>
        <w:numPr>
          <w:ilvl w:val="1"/>
          <w:numId w:val="30"/>
        </w:numPr>
      </w:pPr>
      <w:r>
        <w:t>&lt;Demo der Komponenten der Software&gt;</w:t>
      </w:r>
    </w:p>
    <w:p w14:paraId="7CB86D20" w14:textId="7B3A3FB6" w:rsidR="00D71751" w:rsidRDefault="00D71751" w:rsidP="00C40AA8">
      <w:pPr>
        <w:pStyle w:val="Listenabsatz"/>
        <w:numPr>
          <w:ilvl w:val="1"/>
          <w:numId w:val="30"/>
        </w:numPr>
      </w:pPr>
      <w:r>
        <w:t xml:space="preserve">3 Runden ah 3 Minuten (je nachdem) -&gt; Zeit </w:t>
      </w:r>
      <w:bookmarkStart w:id="0" w:name="_GoBack"/>
      <w:bookmarkEnd w:id="0"/>
    </w:p>
    <w:p w14:paraId="39300BB2" w14:textId="77777777" w:rsidR="00C40AA8" w:rsidRDefault="00C40AA8" w:rsidP="00C40AA8">
      <w:pPr>
        <w:pStyle w:val="Listenabsatz"/>
        <w:numPr>
          <w:ilvl w:val="0"/>
          <w:numId w:val="30"/>
        </w:numPr>
      </w:pPr>
      <w:r>
        <w:t>Probleme &amp; Lösungen</w:t>
      </w:r>
    </w:p>
    <w:p w14:paraId="033D8B0D" w14:textId="77777777" w:rsidR="00C40AA8" w:rsidRDefault="00C40AA8" w:rsidP="00C40AA8">
      <w:pPr>
        <w:pStyle w:val="Listenabsatz"/>
        <w:numPr>
          <w:ilvl w:val="1"/>
          <w:numId w:val="30"/>
        </w:numPr>
      </w:pPr>
      <w:r>
        <w:t>&lt;Spezifische Probleme beschreiben &amp; gefundene Lösungen dazu aufzeigen (nur grössere und interessante Probleme)&gt;</w:t>
      </w:r>
    </w:p>
    <w:p w14:paraId="6B0C2DF6" w14:textId="77777777" w:rsidR="00B31BEE" w:rsidRDefault="00B31BEE" w:rsidP="00B31BEE">
      <w:pPr>
        <w:pStyle w:val="Listenabsatz"/>
        <w:numPr>
          <w:ilvl w:val="1"/>
          <w:numId w:val="30"/>
        </w:numPr>
      </w:pPr>
      <w:r>
        <w:t>VPN Phänomen</w:t>
      </w:r>
    </w:p>
    <w:p w14:paraId="4D4C3812" w14:textId="77777777" w:rsidR="00B31BEE" w:rsidRDefault="00B31BEE" w:rsidP="00B31BEE">
      <w:pPr>
        <w:pStyle w:val="Listenabsatz"/>
        <w:numPr>
          <w:ilvl w:val="1"/>
          <w:numId w:val="30"/>
        </w:numPr>
      </w:pPr>
      <w:r>
        <w:t xml:space="preserve">Möglichst Simple </w:t>
      </w:r>
      <w:proofErr w:type="spellStart"/>
      <w:r>
        <w:t>Arichtektur</w:t>
      </w:r>
      <w:proofErr w:type="spellEnd"/>
      <w:r>
        <w:t xml:space="preserve"> (obwohl es bereits </w:t>
      </w:r>
      <w:proofErr w:type="spellStart"/>
      <w:r>
        <w:t>GameEngines</w:t>
      </w:r>
      <w:proofErr w:type="spellEnd"/>
      <w:r>
        <w:t xml:space="preserve"> gibt)</w:t>
      </w:r>
    </w:p>
    <w:p w14:paraId="000FE522" w14:textId="77777777" w:rsidR="00C40AA8" w:rsidRDefault="00C40AA8" w:rsidP="00C40AA8">
      <w:pPr>
        <w:pStyle w:val="Listenabsatz"/>
        <w:numPr>
          <w:ilvl w:val="0"/>
          <w:numId w:val="30"/>
        </w:numPr>
      </w:pPr>
      <w:r>
        <w:t>Projekt Statistiken</w:t>
      </w:r>
    </w:p>
    <w:p w14:paraId="7CD5ED9D" w14:textId="77777777" w:rsidR="00C40AA8" w:rsidRDefault="00C40AA8" w:rsidP="00C40AA8">
      <w:pPr>
        <w:pStyle w:val="Listenabsatz"/>
        <w:numPr>
          <w:ilvl w:val="1"/>
          <w:numId w:val="30"/>
        </w:numPr>
      </w:pPr>
      <w:r>
        <w:t>Auswertung der Zeit (Arbeitszeit pro Teammitglied, Phasen, Bereiche)</w:t>
      </w:r>
    </w:p>
    <w:p w14:paraId="36099CF1" w14:textId="77777777" w:rsidR="00C40AA8" w:rsidRDefault="00386653" w:rsidP="00C40AA8">
      <w:pPr>
        <w:pStyle w:val="Listenabsatz"/>
        <w:numPr>
          <w:ilvl w:val="1"/>
          <w:numId w:val="30"/>
        </w:numPr>
      </w:pPr>
      <w:r>
        <w:t>evtl</w:t>
      </w:r>
      <w:r w:rsidR="00C40AA8">
        <w:t xml:space="preserve">. Auswertung über Source Safe (SVN oder </w:t>
      </w:r>
      <w:proofErr w:type="spellStart"/>
      <w:r w:rsidR="00C40AA8">
        <w:t>Git</w:t>
      </w:r>
      <w:proofErr w:type="spellEnd"/>
      <w:r w:rsidR="00C40AA8">
        <w:t>)</w:t>
      </w:r>
    </w:p>
    <w:p w14:paraId="29D6A93C" w14:textId="77777777" w:rsidR="00386653" w:rsidRDefault="00386653" w:rsidP="00C40AA8">
      <w:pPr>
        <w:pStyle w:val="Listenabsatz"/>
        <w:numPr>
          <w:ilvl w:val="1"/>
          <w:numId w:val="30"/>
        </w:numPr>
      </w:pPr>
      <w:r>
        <w:t>Auswertung der Struktur des Code (z.B. aus STAN)</w:t>
      </w:r>
    </w:p>
    <w:p w14:paraId="2B273AEA" w14:textId="77777777" w:rsidR="00386653" w:rsidRDefault="00386653" w:rsidP="00C40AA8">
      <w:pPr>
        <w:pStyle w:val="Listenabsatz"/>
        <w:numPr>
          <w:ilvl w:val="1"/>
          <w:numId w:val="30"/>
        </w:numPr>
      </w:pPr>
      <w:r>
        <w:t xml:space="preserve">Interessante Auswertungen aus der Code Metriken Analyse (z.B. von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)</w:t>
      </w:r>
    </w:p>
    <w:p w14:paraId="1B0BEDDD" w14:textId="77777777" w:rsidR="00386653" w:rsidRDefault="00386653" w:rsidP="00386653">
      <w:pPr>
        <w:pStyle w:val="Listenabsatz"/>
        <w:numPr>
          <w:ilvl w:val="0"/>
          <w:numId w:val="30"/>
        </w:numPr>
      </w:pP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>, Fazit</w:t>
      </w:r>
    </w:p>
    <w:p w14:paraId="33B0FC5F" w14:textId="77777777" w:rsidR="00386653" w:rsidRDefault="00386653" w:rsidP="00386653">
      <w:pPr>
        <w:pStyle w:val="Listenabsatz"/>
        <w:numPr>
          <w:ilvl w:val="1"/>
          <w:numId w:val="30"/>
        </w:numPr>
      </w:pPr>
      <w:r>
        <w:t>&lt;Was haben wir gelernt? Was ist unser Fazit zum SE2 Projekt?&gt;</w:t>
      </w:r>
    </w:p>
    <w:p w14:paraId="6E798E87" w14:textId="7FD4B1B6" w:rsidR="00162E28" w:rsidRDefault="00162E28" w:rsidP="00386653">
      <w:pPr>
        <w:pStyle w:val="Listenabsatz"/>
        <w:numPr>
          <w:ilvl w:val="1"/>
          <w:numId w:val="30"/>
        </w:numPr>
      </w:pPr>
      <w:r>
        <w:t>Teamarbeit -&gt; besser im Team arbeiten</w:t>
      </w:r>
    </w:p>
    <w:p w14:paraId="1DB285AF" w14:textId="4DFC6148" w:rsidR="00162E28" w:rsidRDefault="00162E28" w:rsidP="00386653">
      <w:pPr>
        <w:pStyle w:val="Listenabsatz"/>
        <w:numPr>
          <w:ilvl w:val="1"/>
          <w:numId w:val="30"/>
        </w:numPr>
      </w:pPr>
      <w:r>
        <w:t>Projektmanagement</w:t>
      </w:r>
    </w:p>
    <w:p w14:paraId="64BF5A12" w14:textId="41B5F658" w:rsidR="00162E28" w:rsidRDefault="00162E28" w:rsidP="00386653">
      <w:pPr>
        <w:pStyle w:val="Listenabsatz"/>
        <w:numPr>
          <w:ilvl w:val="1"/>
          <w:numId w:val="30"/>
        </w:numPr>
      </w:pPr>
      <w:r>
        <w:t>Viel genauer Anforderungen beschreiben/setzen</w:t>
      </w:r>
      <w:r w:rsidR="00D71751">
        <w:t xml:space="preserve"> (z.B.: </w:t>
      </w:r>
      <w:proofErr w:type="spellStart"/>
      <w:r w:rsidR="00D71751">
        <w:t>Git</w:t>
      </w:r>
      <w:proofErr w:type="spellEnd"/>
      <w:r w:rsidR="00D71751">
        <w:t>)</w:t>
      </w:r>
    </w:p>
    <w:p w14:paraId="5335B20C" w14:textId="77777777" w:rsidR="00162E28" w:rsidRPr="00C40AA8" w:rsidRDefault="00162E28" w:rsidP="00386653">
      <w:pPr>
        <w:pStyle w:val="Listenabsatz"/>
        <w:numPr>
          <w:ilvl w:val="1"/>
          <w:numId w:val="30"/>
        </w:numPr>
      </w:pPr>
    </w:p>
    <w:p w14:paraId="27CE8E1F" w14:textId="77777777" w:rsidR="004F2047" w:rsidRPr="00C40AA8" w:rsidRDefault="004F2047" w:rsidP="00C40AA8"/>
    <w:sectPr w:rsidR="004F2047" w:rsidRPr="00C40AA8" w:rsidSect="00ED0BE4">
      <w:headerReference w:type="default" r:id="rId9"/>
      <w:footerReference w:type="default" r:id="rId10"/>
      <w:type w:val="continuous"/>
      <w:pgSz w:w="11906" w:h="16838"/>
      <w:pgMar w:top="1236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33C996" w14:textId="77777777" w:rsidR="00D71751" w:rsidRDefault="00D71751" w:rsidP="00C35BC8">
      <w:r>
        <w:separator/>
      </w:r>
    </w:p>
  </w:endnote>
  <w:endnote w:type="continuationSeparator" w:id="0">
    <w:p w14:paraId="4E74E38D" w14:textId="77777777" w:rsidR="00D71751" w:rsidRDefault="00D71751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F57CA" w14:textId="77777777" w:rsidR="00D71751" w:rsidRPr="00FD5087" w:rsidRDefault="00D71751">
    <w:pPr>
      <w:pStyle w:val="Fuzeile"/>
      <w:rPr>
        <w:color w:val="808080" w:themeColor="background1" w:themeShade="80"/>
      </w:rPr>
    </w:pPr>
    <w:r>
      <w:rPr>
        <w:color w:val="808080" w:themeColor="background1" w:themeShade="80"/>
      </w:rPr>
      <w:tab/>
    </w:r>
    <w:r w:rsidRPr="00FD5087"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>
      <w:rPr>
        <w:noProof/>
        <w:color w:val="808080" w:themeColor="background1" w:themeShade="80"/>
      </w:rPr>
      <w:t>21.05.2015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2F0B49" w14:textId="77777777" w:rsidR="00D71751" w:rsidRDefault="00D71751" w:rsidP="00C35BC8">
      <w:r>
        <w:separator/>
      </w:r>
    </w:p>
  </w:footnote>
  <w:footnote w:type="continuationSeparator" w:id="0">
    <w:p w14:paraId="19BE209D" w14:textId="77777777" w:rsidR="00D71751" w:rsidRDefault="00D71751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0"/>
      <w:gridCol w:w="5387"/>
      <w:gridCol w:w="1842"/>
    </w:tblGrid>
    <w:tr w:rsidR="00D71751" w:rsidRPr="002E1CF7" w14:paraId="0385BC75" w14:textId="77777777" w:rsidTr="00ED0BE4">
      <w:trPr>
        <w:cantSplit/>
      </w:trPr>
      <w:tc>
        <w:tcPr>
          <w:tcW w:w="2480" w:type="dxa"/>
        </w:tcPr>
        <w:p w14:paraId="43F56243" w14:textId="77777777" w:rsidR="00D71751" w:rsidRPr="002E1CF7" w:rsidRDefault="00D71751" w:rsidP="00AF4B5D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val="de-DE"/>
            </w:rPr>
            <w:drawing>
              <wp:inline distT="0" distB="0" distL="0" distR="0" wp14:anchorId="1802DA91" wp14:editId="40879969">
                <wp:extent cx="1285461" cy="4572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461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</w:tcPr>
        <w:p w14:paraId="37C77018" w14:textId="77777777" w:rsidR="00D71751" w:rsidRPr="002E1CF7" w:rsidRDefault="00D71751" w:rsidP="00B72FF4">
          <w:pPr>
            <w:rPr>
              <w:b/>
              <w:color w:val="808080" w:themeColor="background1" w:themeShade="80"/>
              <w:lang w:val="en-US"/>
            </w:rPr>
          </w:pP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Content>
            <w:p w14:paraId="792414B1" w14:textId="77777777" w:rsidR="00D71751" w:rsidRPr="002E1CF7" w:rsidRDefault="00D71751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AB32E7">
                <w:rPr>
                  <w:noProof/>
                  <w:color w:val="808080" w:themeColor="background1" w:themeShade="80"/>
                  <w:lang w:val="de-DE"/>
                </w:rPr>
                <w:t>1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AB32E7">
                <w:rPr>
                  <w:noProof/>
                  <w:color w:val="808080" w:themeColor="background1" w:themeShade="80"/>
                  <w:lang w:val="de-DE"/>
                </w:rPr>
                <w:t>1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783AD18B" w14:textId="77777777" w:rsidR="00D71751" w:rsidRPr="002E1CF7" w:rsidRDefault="00D71751" w:rsidP="00AF4B5D">
          <w:pPr>
            <w:rPr>
              <w:color w:val="808080" w:themeColor="background1" w:themeShade="80"/>
            </w:rPr>
          </w:pPr>
        </w:p>
      </w:tc>
    </w:tr>
  </w:tbl>
  <w:p w14:paraId="3C9B8AD4" w14:textId="77777777" w:rsidR="00D71751" w:rsidRDefault="00D71751" w:rsidP="00ED0BE4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4">
    <w:nsid w:val="573D0054"/>
    <w:multiLevelType w:val="hybridMultilevel"/>
    <w:tmpl w:val="6DCEE65A"/>
    <w:lvl w:ilvl="0" w:tplc="10D8B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5F081E"/>
    <w:multiLevelType w:val="hybridMultilevel"/>
    <w:tmpl w:val="4594B682"/>
    <w:lvl w:ilvl="0" w:tplc="539E2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BC3F77"/>
    <w:multiLevelType w:val="hybridMultilevel"/>
    <w:tmpl w:val="FDAAFEBE"/>
    <w:lvl w:ilvl="0" w:tplc="539E2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5726B3"/>
    <w:multiLevelType w:val="hybridMultilevel"/>
    <w:tmpl w:val="BAFE52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2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5"/>
  </w:num>
  <w:num w:numId="28">
    <w:abstractNumId w:val="6"/>
  </w:num>
  <w:num w:numId="29">
    <w:abstractNumId w:val="4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03"/>
    <w:rsid w:val="00033B03"/>
    <w:rsid w:val="00092317"/>
    <w:rsid w:val="00122C3F"/>
    <w:rsid w:val="00151020"/>
    <w:rsid w:val="00162E28"/>
    <w:rsid w:val="001B5DD4"/>
    <w:rsid w:val="0027713E"/>
    <w:rsid w:val="002E1CF7"/>
    <w:rsid w:val="00311BDF"/>
    <w:rsid w:val="00371561"/>
    <w:rsid w:val="00386653"/>
    <w:rsid w:val="004F2047"/>
    <w:rsid w:val="004F3746"/>
    <w:rsid w:val="0055206A"/>
    <w:rsid w:val="00577005"/>
    <w:rsid w:val="005C1C8D"/>
    <w:rsid w:val="005E7E2E"/>
    <w:rsid w:val="006C4038"/>
    <w:rsid w:val="00715867"/>
    <w:rsid w:val="00726C48"/>
    <w:rsid w:val="00734909"/>
    <w:rsid w:val="0087172F"/>
    <w:rsid w:val="008804AF"/>
    <w:rsid w:val="009234C2"/>
    <w:rsid w:val="009739CC"/>
    <w:rsid w:val="00A36430"/>
    <w:rsid w:val="00AB32E7"/>
    <w:rsid w:val="00AF4B5D"/>
    <w:rsid w:val="00B20F85"/>
    <w:rsid w:val="00B25635"/>
    <w:rsid w:val="00B31BEE"/>
    <w:rsid w:val="00B72FF4"/>
    <w:rsid w:val="00B860A1"/>
    <w:rsid w:val="00BC0647"/>
    <w:rsid w:val="00BF531F"/>
    <w:rsid w:val="00C35BC8"/>
    <w:rsid w:val="00C40AA8"/>
    <w:rsid w:val="00C75A41"/>
    <w:rsid w:val="00D71751"/>
    <w:rsid w:val="00DD0936"/>
    <w:rsid w:val="00E27B0A"/>
    <w:rsid w:val="00E33883"/>
    <w:rsid w:val="00E401C7"/>
    <w:rsid w:val="00E44E4F"/>
    <w:rsid w:val="00EB07E1"/>
    <w:rsid w:val="00ED0BE4"/>
    <w:rsid w:val="00EF23D7"/>
    <w:rsid w:val="00F120D4"/>
    <w:rsid w:val="00F844D8"/>
    <w:rsid w:val="00F976D6"/>
    <w:rsid w:val="00FD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CE5D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ED0B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ED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Unterlagen\2011%20-%20HS\Semesterarbeit\SEPenv\Formatvorlage\Format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664C2-55A8-8D4E-BF53-A27FE1E70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\Schule\Unterlagen\2011 - HS\Semesterarbeit\SEPenv\Formatvorlage\Formatvorlage.dotx</Template>
  <TotalTime>0</TotalTime>
  <Pages>1</Pages>
  <Words>160</Words>
  <Characters>1013</Characters>
  <Application>Microsoft Macintosh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Zurbi</dc:creator>
  <cp:lastModifiedBy>Silvan</cp:lastModifiedBy>
  <cp:revision>14</cp:revision>
  <dcterms:created xsi:type="dcterms:W3CDTF">2011-10-15T14:35:00Z</dcterms:created>
  <dcterms:modified xsi:type="dcterms:W3CDTF">2015-05-21T17:45:00Z</dcterms:modified>
</cp:coreProperties>
</file>