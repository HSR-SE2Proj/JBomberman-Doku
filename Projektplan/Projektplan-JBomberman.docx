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4F11E" w14:textId="77777777" w:rsidR="00252C55" w:rsidRDefault="00252C55">
      <w:pPr>
        <w:jc w:val="center"/>
      </w:pPr>
    </w:p>
    <w:p w14:paraId="6362B076" w14:textId="77777777" w:rsidR="00252C55" w:rsidRDefault="00252C55">
      <w:pPr>
        <w:jc w:val="center"/>
      </w:pPr>
    </w:p>
    <w:p w14:paraId="5C189148" w14:textId="77777777" w:rsidR="00252C55" w:rsidRDefault="00252C55">
      <w:pPr>
        <w:jc w:val="center"/>
      </w:pPr>
    </w:p>
    <w:p w14:paraId="358A5F02" w14:textId="77777777" w:rsidR="00252C55" w:rsidRDefault="00252C55">
      <w:pPr>
        <w:jc w:val="center"/>
      </w:pPr>
    </w:p>
    <w:p w14:paraId="186BA021" w14:textId="77777777" w:rsidR="00252C55" w:rsidRDefault="00252C55">
      <w:pPr>
        <w:jc w:val="center"/>
      </w:pPr>
    </w:p>
    <w:p w14:paraId="73EAC1A4" w14:textId="77777777" w:rsidR="00252C55" w:rsidRDefault="00252C55">
      <w:pPr>
        <w:jc w:val="center"/>
      </w:pPr>
    </w:p>
    <w:p w14:paraId="10139E80" w14:textId="77777777" w:rsidR="00252C55" w:rsidRDefault="00252C55">
      <w:pPr>
        <w:jc w:val="center"/>
      </w:pPr>
    </w:p>
    <w:p w14:paraId="5BB459F5" w14:textId="77777777" w:rsidR="00252C55" w:rsidRDefault="00252C55">
      <w:pPr>
        <w:jc w:val="center"/>
      </w:pPr>
    </w:p>
    <w:p w14:paraId="30EBF475" w14:textId="77777777" w:rsidR="00252C55" w:rsidRDefault="00CD3487">
      <w:pPr>
        <w:jc w:val="center"/>
      </w:pPr>
      <w:r>
        <w:rPr>
          <w:noProof/>
          <w:lang w:val="de-DE"/>
        </w:rPr>
        <w:drawing>
          <wp:inline distT="0" distB="0" distL="0" distR="0" wp14:anchorId="72E515D4" wp14:editId="598356B5">
            <wp:extent cx="5760720" cy="1030234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E7EC" w14:textId="77777777" w:rsidR="00252C55" w:rsidRDefault="00252C55"/>
    <w:p w14:paraId="1B872426" w14:textId="77777777" w:rsidR="00252C55" w:rsidRDefault="00252C55"/>
    <w:p w14:paraId="2A82905C" w14:textId="77777777" w:rsidR="00252C55" w:rsidRDefault="00252C55"/>
    <w:p w14:paraId="6DE8E8FE" w14:textId="77777777" w:rsidR="00252C55" w:rsidRDefault="00252C55"/>
    <w:p w14:paraId="1B3F54BB" w14:textId="77777777" w:rsidR="00252C55" w:rsidRDefault="00252C55"/>
    <w:p w14:paraId="67A25888" w14:textId="77777777" w:rsidR="00252C55" w:rsidRDefault="005425E4">
      <w:pPr>
        <w:pStyle w:val="Titel"/>
      </w:pPr>
      <w:r>
        <w:t xml:space="preserve">Projekt: </w:t>
      </w:r>
      <w:proofErr w:type="spellStart"/>
      <w:r>
        <w:t>JBomberman</w:t>
      </w:r>
      <w:proofErr w:type="spellEnd"/>
      <w:r>
        <w:br/>
      </w:r>
      <w:r>
        <w:br/>
        <w:t>Projektplan</w:t>
      </w:r>
    </w:p>
    <w:p w14:paraId="5A2B4800" w14:textId="77777777" w:rsidR="00252C55" w:rsidRDefault="00252C55">
      <w:pPr>
        <w:jc w:val="center"/>
      </w:pPr>
    </w:p>
    <w:p w14:paraId="497605BC" w14:textId="77777777" w:rsidR="00252C55" w:rsidRDefault="00252C55">
      <w:pPr>
        <w:jc w:val="center"/>
      </w:pPr>
    </w:p>
    <w:p w14:paraId="4FC6E00D" w14:textId="77777777" w:rsidR="00252C55" w:rsidRDefault="00252C55">
      <w:pPr>
        <w:jc w:val="center"/>
      </w:pPr>
    </w:p>
    <w:p w14:paraId="1B8E3C00" w14:textId="77777777" w:rsidR="00252C55" w:rsidRDefault="005425E4">
      <w:pPr>
        <w:jc w:val="center"/>
      </w:pPr>
      <w:r>
        <w:t>Pascal Kistler</w:t>
      </w:r>
    </w:p>
    <w:p w14:paraId="3AA08758" w14:textId="77777777" w:rsidR="00252C55" w:rsidRDefault="005425E4">
      <w:pPr>
        <w:jc w:val="center"/>
      </w:pPr>
      <w:r>
        <w:t>Silvan Adrian</w:t>
      </w:r>
    </w:p>
    <w:p w14:paraId="3B750F6A" w14:textId="77777777" w:rsidR="00252C55" w:rsidRDefault="005425E4">
      <w:pPr>
        <w:jc w:val="center"/>
      </w:pPr>
      <w:r>
        <w:t xml:space="preserve">Fabian </w:t>
      </w:r>
      <w:proofErr w:type="spellStart"/>
      <w:r>
        <w:t>Binna</w:t>
      </w:r>
      <w:proofErr w:type="spellEnd"/>
    </w:p>
    <w:p w14:paraId="14DD242F" w14:textId="77777777" w:rsidR="00252C55" w:rsidRDefault="00252C55"/>
    <w:p w14:paraId="02C1EE47" w14:textId="77777777" w:rsidR="00252C55" w:rsidRDefault="005425E4">
      <w:pPr>
        <w:pStyle w:val="Heading1"/>
        <w:pageBreakBefore/>
        <w:numPr>
          <w:ilvl w:val="0"/>
          <w:numId w:val="2"/>
        </w:numPr>
      </w:pPr>
      <w:bookmarkStart w:id="0" w:name="_Toc286833037"/>
      <w:bookmarkStart w:id="1" w:name="_Toc317331516"/>
      <w:bookmarkEnd w:id="0"/>
      <w:bookmarkEnd w:id="1"/>
      <w:r>
        <w:lastRenderedPageBreak/>
        <w:t>Änderungsgeschichte</w:t>
      </w:r>
    </w:p>
    <w:p w14:paraId="64DECD0B" w14:textId="77777777" w:rsidR="00252C55" w:rsidRDefault="00252C55"/>
    <w:tbl>
      <w:tblPr>
        <w:tblW w:w="0" w:type="auto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494"/>
        <w:gridCol w:w="1120"/>
        <w:gridCol w:w="4082"/>
        <w:gridCol w:w="2592"/>
      </w:tblGrid>
      <w:tr w:rsidR="00252C55" w14:paraId="03960F6B" w14:textId="77777777">
        <w:tc>
          <w:tcPr>
            <w:tcW w:w="15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526D0221" w14:textId="77777777" w:rsidR="00252C55" w:rsidRDefault="005425E4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1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3AF78262" w14:textId="77777777" w:rsidR="00252C55" w:rsidRDefault="005425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425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4451ADA3" w14:textId="77777777" w:rsidR="00252C55" w:rsidRDefault="005425E4">
            <w:pPr>
              <w:rPr>
                <w:b/>
                <w:bCs/>
              </w:rPr>
            </w:pPr>
            <w:r>
              <w:rPr>
                <w:b/>
                <w:bCs/>
              </w:rPr>
              <w:t>Änderung</w:t>
            </w:r>
          </w:p>
        </w:tc>
        <w:tc>
          <w:tcPr>
            <w:tcW w:w="26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14:paraId="0C7F1D5C" w14:textId="77777777" w:rsidR="00252C55" w:rsidRDefault="005425E4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252C55" w14:paraId="2EA39B0F" w14:textId="77777777"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2EDA29CE" w14:textId="77777777" w:rsidR="00252C55" w:rsidRDefault="00CD3487" w:rsidP="00CD3487">
            <w:pPr>
              <w:spacing w:after="80"/>
              <w:rPr>
                <w:b/>
                <w:bCs/>
              </w:rPr>
            </w:pPr>
            <w:r>
              <w:rPr>
                <w:b/>
                <w:bCs/>
              </w:rPr>
              <w:t>23.02.15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02828494" w14:textId="77777777" w:rsidR="00252C55" w:rsidRDefault="00CD3487">
            <w:pPr>
              <w:spacing w:after="80"/>
            </w:pPr>
            <w: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6424D2D7" w14:textId="77777777" w:rsidR="00252C55" w:rsidRDefault="00CD3487">
            <w:pPr>
              <w:spacing w:after="80"/>
            </w:pPr>
            <w:r>
              <w:t>Erstellung des Dokuments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73B98155" w14:textId="77777777" w:rsidR="00252C55" w:rsidRDefault="00CD3487">
            <w:pPr>
              <w:spacing w:after="80"/>
            </w:pPr>
            <w:r>
              <w:t>Gruppe</w:t>
            </w:r>
          </w:p>
        </w:tc>
      </w:tr>
      <w:tr w:rsidR="00252C55" w14:paraId="6C706C3A" w14:textId="77777777"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0479E" w14:textId="77777777" w:rsidR="00252C55" w:rsidRDefault="00252C55">
            <w:pPr>
              <w:spacing w:after="80"/>
              <w:rPr>
                <w:b/>
                <w:bCs/>
                <w:color w:val="365F9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868F1" w14:textId="77777777" w:rsidR="00252C55" w:rsidRDefault="00252C55">
            <w:pPr>
              <w:spacing w:after="80"/>
              <w:rPr>
                <w:color w:val="365F9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EB8A6" w14:textId="77777777" w:rsidR="00252C55" w:rsidRDefault="00252C55">
            <w:pPr>
              <w:spacing w:after="80"/>
              <w:rPr>
                <w:color w:val="365F91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7CA4" w14:textId="77777777" w:rsidR="00252C55" w:rsidRDefault="00252C55">
            <w:pPr>
              <w:spacing w:after="80"/>
              <w:rPr>
                <w:color w:val="365F91"/>
              </w:rPr>
            </w:pPr>
          </w:p>
        </w:tc>
      </w:tr>
      <w:tr w:rsidR="00252C55" w14:paraId="4CAB91EF" w14:textId="77777777">
        <w:tc>
          <w:tcPr>
            <w:tcW w:w="152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2FF4E64E" w14:textId="77777777" w:rsidR="00252C55" w:rsidRDefault="00252C55">
            <w:pPr>
              <w:spacing w:after="80"/>
              <w:rPr>
                <w:b/>
                <w:bCs/>
                <w:color w:val="365F9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61341447" w14:textId="77777777" w:rsidR="00252C55" w:rsidRDefault="00252C55">
            <w:pPr>
              <w:spacing w:after="80"/>
              <w:rPr>
                <w:color w:val="365F9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25FACEBF" w14:textId="77777777" w:rsidR="00252C55" w:rsidRDefault="00252C55">
            <w:pPr>
              <w:spacing w:after="80"/>
              <w:rPr>
                <w:color w:val="365F91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21DA3EE5" w14:textId="77777777" w:rsidR="00252C55" w:rsidRDefault="00252C55">
            <w:pPr>
              <w:spacing w:after="80"/>
              <w:rPr>
                <w:color w:val="365F91"/>
              </w:rPr>
            </w:pPr>
          </w:p>
        </w:tc>
      </w:tr>
    </w:tbl>
    <w:p w14:paraId="6D0A673F" w14:textId="77777777" w:rsidR="00252C55" w:rsidRDefault="00252C55"/>
    <w:p w14:paraId="4327CB88" w14:textId="77777777" w:rsidR="00252C55" w:rsidRDefault="005425E4">
      <w:pPr>
        <w:pStyle w:val="Heading1"/>
        <w:pageBreakBefore/>
        <w:numPr>
          <w:ilvl w:val="0"/>
          <w:numId w:val="2"/>
        </w:numPr>
      </w:pPr>
      <w:bookmarkStart w:id="2" w:name="_Toc317331517"/>
      <w:bookmarkEnd w:id="2"/>
      <w:r>
        <w:lastRenderedPageBreak/>
        <w:t>Inhalt</w:t>
      </w:r>
    </w:p>
    <w:p w14:paraId="68B7ECC2" w14:textId="77777777" w:rsidR="00252C55" w:rsidRDefault="00252C55"/>
    <w:p w14:paraId="7302ABD6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317331516">
        <w:r>
          <w:rPr>
            <w:rStyle w:val="IndexLink"/>
          </w:rPr>
          <w:t>Änderungsgeschichte</w:t>
        </w:r>
        <w:r>
          <w:rPr>
            <w:rStyle w:val="IndexLink"/>
          </w:rPr>
          <w:tab/>
          <w:t>2</w:t>
        </w:r>
      </w:hyperlink>
    </w:p>
    <w:p w14:paraId="48871705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17">
        <w:r>
          <w:rPr>
            <w:rStyle w:val="IndexLink"/>
          </w:rPr>
          <w:t>Inhalt</w:t>
        </w:r>
        <w:r>
          <w:rPr>
            <w:rStyle w:val="IndexLink"/>
          </w:rPr>
          <w:tab/>
          <w:t>3</w:t>
        </w:r>
      </w:hyperlink>
    </w:p>
    <w:p w14:paraId="018AF269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18">
        <w:r>
          <w:rPr>
            <w:rStyle w:val="IndexLink"/>
          </w:rPr>
          <w:t>1. Einführung</w:t>
        </w:r>
        <w:r>
          <w:rPr>
            <w:rStyle w:val="IndexLink"/>
          </w:rPr>
          <w:tab/>
          <w:t>4</w:t>
        </w:r>
      </w:hyperlink>
    </w:p>
    <w:p w14:paraId="4A826695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19">
        <w:r>
          <w:rPr>
            <w:rStyle w:val="IndexLink"/>
          </w:rPr>
          <w:t>1.1 Zweck</w:t>
        </w:r>
        <w:r>
          <w:rPr>
            <w:rStyle w:val="IndexLink"/>
          </w:rPr>
          <w:tab/>
          <w:t>4</w:t>
        </w:r>
      </w:hyperlink>
    </w:p>
    <w:p w14:paraId="07A64411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0">
        <w:r>
          <w:rPr>
            <w:rStyle w:val="IndexLink"/>
          </w:rPr>
          <w:t>1.2 Gültigkeitsbereich</w:t>
        </w:r>
        <w:r>
          <w:rPr>
            <w:rStyle w:val="IndexLink"/>
          </w:rPr>
          <w:tab/>
          <w:t>4</w:t>
        </w:r>
      </w:hyperlink>
    </w:p>
    <w:p w14:paraId="108DE844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1">
        <w:r>
          <w:rPr>
            <w:rStyle w:val="IndexLink"/>
          </w:rPr>
          <w:t>1.3 Referenzen</w:t>
        </w:r>
        <w:r>
          <w:rPr>
            <w:rStyle w:val="IndexLink"/>
          </w:rPr>
          <w:tab/>
          <w:t>4</w:t>
        </w:r>
      </w:hyperlink>
    </w:p>
    <w:p w14:paraId="2F143300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2">
        <w:r>
          <w:rPr>
            <w:rStyle w:val="IndexLink"/>
          </w:rPr>
          <w:t>2. Projekt Übersicht</w:t>
        </w:r>
        <w:r>
          <w:rPr>
            <w:rStyle w:val="IndexLink"/>
          </w:rPr>
          <w:tab/>
          <w:t>5</w:t>
        </w:r>
      </w:hyperlink>
    </w:p>
    <w:p w14:paraId="34F5469D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3">
        <w:r>
          <w:rPr>
            <w:rStyle w:val="IndexLink"/>
          </w:rPr>
          <w:t>2.1 Zweck und Ziel</w:t>
        </w:r>
        <w:r>
          <w:rPr>
            <w:rStyle w:val="IndexLink"/>
          </w:rPr>
          <w:tab/>
          <w:t>5</w:t>
        </w:r>
      </w:hyperlink>
    </w:p>
    <w:p w14:paraId="40A2D70B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4">
        <w:r>
          <w:rPr>
            <w:rStyle w:val="IndexLink"/>
          </w:rPr>
          <w:t>2.2 Lieferumfang</w:t>
        </w:r>
        <w:r>
          <w:rPr>
            <w:rStyle w:val="IndexLink"/>
          </w:rPr>
          <w:tab/>
          <w:t>5</w:t>
        </w:r>
      </w:hyperlink>
    </w:p>
    <w:p w14:paraId="42208AF3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5">
        <w:r>
          <w:rPr>
            <w:rStyle w:val="IndexLink"/>
          </w:rPr>
          <w:t xml:space="preserve">2.3 Annahmen und </w:t>
        </w:r>
        <w:r>
          <w:rPr>
            <w:rStyle w:val="IndexLink"/>
          </w:rPr>
          <w:t>Einschränkungen</w:t>
        </w:r>
        <w:r>
          <w:rPr>
            <w:rStyle w:val="IndexLink"/>
          </w:rPr>
          <w:tab/>
          <w:t>5</w:t>
        </w:r>
      </w:hyperlink>
    </w:p>
    <w:p w14:paraId="757F70D4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6">
        <w:r>
          <w:rPr>
            <w:rStyle w:val="IndexLink"/>
          </w:rPr>
          <w:t>3. Projektorganisation</w:t>
        </w:r>
        <w:r>
          <w:rPr>
            <w:rStyle w:val="IndexLink"/>
          </w:rPr>
          <w:tab/>
          <w:t>6</w:t>
        </w:r>
      </w:hyperlink>
    </w:p>
    <w:p w14:paraId="35186C14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7">
        <w:r>
          <w:rPr>
            <w:rStyle w:val="IndexLink"/>
          </w:rPr>
          <w:t>3.1 Organisationsstruktur</w:t>
        </w:r>
        <w:r>
          <w:rPr>
            <w:rStyle w:val="IndexLink"/>
          </w:rPr>
          <w:tab/>
          <w:t>6</w:t>
        </w:r>
      </w:hyperlink>
    </w:p>
    <w:p w14:paraId="04F706DF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28">
        <w:r>
          <w:rPr>
            <w:rStyle w:val="IndexLink"/>
          </w:rPr>
          <w:t>3.2 Externe Schnittstellen</w:t>
        </w:r>
        <w:r>
          <w:rPr>
            <w:rStyle w:val="IndexLink"/>
          </w:rPr>
          <w:tab/>
          <w:t>6</w:t>
        </w:r>
      </w:hyperlink>
    </w:p>
    <w:p w14:paraId="13CF570E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29">
        <w:r>
          <w:rPr>
            <w:rStyle w:val="IndexLink"/>
          </w:rPr>
          <w:t xml:space="preserve">4. </w:t>
        </w:r>
        <w:r>
          <w:rPr>
            <w:rStyle w:val="IndexLink"/>
          </w:rPr>
          <w:t>Management Abläufe</w:t>
        </w:r>
        <w:r>
          <w:rPr>
            <w:rStyle w:val="IndexLink"/>
          </w:rPr>
          <w:tab/>
          <w:t>7</w:t>
        </w:r>
      </w:hyperlink>
    </w:p>
    <w:p w14:paraId="144B76DA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0">
        <w:r>
          <w:rPr>
            <w:rStyle w:val="IndexLink"/>
          </w:rPr>
          <w:t>4.1 Kostenvoranschlag</w:t>
        </w:r>
        <w:r>
          <w:rPr>
            <w:rStyle w:val="IndexLink"/>
          </w:rPr>
          <w:tab/>
          <w:t>7</w:t>
        </w:r>
      </w:hyperlink>
    </w:p>
    <w:p w14:paraId="2E1B369A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1">
        <w:r>
          <w:rPr>
            <w:rStyle w:val="IndexLink"/>
          </w:rPr>
          <w:t>4.2 Zeitliche Planung</w:t>
        </w:r>
        <w:r>
          <w:rPr>
            <w:rStyle w:val="IndexLink"/>
          </w:rPr>
          <w:tab/>
          <w:t>7</w:t>
        </w:r>
      </w:hyperlink>
    </w:p>
    <w:p w14:paraId="650A8EA1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32">
        <w:r>
          <w:rPr>
            <w:rStyle w:val="IndexLink"/>
          </w:rPr>
          <w:t>4.2.1 Phasen / Iterationen</w:t>
        </w:r>
        <w:r>
          <w:rPr>
            <w:rStyle w:val="IndexLink"/>
          </w:rPr>
          <w:tab/>
          <w:t>7</w:t>
        </w:r>
      </w:hyperlink>
    </w:p>
    <w:p w14:paraId="610EAAC6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33">
        <w:r>
          <w:rPr>
            <w:rStyle w:val="IndexLink"/>
          </w:rPr>
          <w:t>4.2.2 Meilenst</w:t>
        </w:r>
        <w:r>
          <w:rPr>
            <w:rStyle w:val="IndexLink"/>
          </w:rPr>
          <w:t>eine</w:t>
        </w:r>
        <w:r>
          <w:rPr>
            <w:rStyle w:val="IndexLink"/>
          </w:rPr>
          <w:tab/>
          <w:t>7</w:t>
        </w:r>
      </w:hyperlink>
    </w:p>
    <w:p w14:paraId="0ABA6A8A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4">
        <w:r>
          <w:rPr>
            <w:rStyle w:val="IndexLink"/>
          </w:rPr>
          <w:t>4.3 Besprechungen</w:t>
        </w:r>
        <w:r>
          <w:rPr>
            <w:rStyle w:val="IndexLink"/>
          </w:rPr>
          <w:tab/>
          <w:t>7</w:t>
        </w:r>
      </w:hyperlink>
    </w:p>
    <w:p w14:paraId="2C95E63C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5">
        <w:r>
          <w:rPr>
            <w:rStyle w:val="IndexLink"/>
          </w:rPr>
          <w:t>4.4 Abgabe</w:t>
        </w:r>
        <w:r>
          <w:rPr>
            <w:rStyle w:val="IndexLink"/>
          </w:rPr>
          <w:tab/>
          <w:t>7</w:t>
        </w:r>
      </w:hyperlink>
    </w:p>
    <w:p w14:paraId="0DAE44D2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36">
        <w:r>
          <w:rPr>
            <w:rStyle w:val="IndexLink"/>
          </w:rPr>
          <w:t>5. Risikomanagement</w:t>
        </w:r>
        <w:r>
          <w:rPr>
            <w:rStyle w:val="IndexLink"/>
          </w:rPr>
          <w:tab/>
          <w:t>8</w:t>
        </w:r>
      </w:hyperlink>
    </w:p>
    <w:p w14:paraId="7192E887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7">
        <w:r>
          <w:rPr>
            <w:rStyle w:val="IndexLink"/>
          </w:rPr>
          <w:t>5.1 Risiken</w:t>
        </w:r>
        <w:r>
          <w:rPr>
            <w:rStyle w:val="IndexLink"/>
          </w:rPr>
          <w:tab/>
          <w:t>8</w:t>
        </w:r>
      </w:hyperlink>
    </w:p>
    <w:p w14:paraId="2BEF84BF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38">
        <w:r>
          <w:rPr>
            <w:rStyle w:val="IndexLink"/>
          </w:rPr>
          <w:t>5.2 Umgang mit Risiken</w:t>
        </w:r>
        <w:r>
          <w:rPr>
            <w:rStyle w:val="IndexLink"/>
          </w:rPr>
          <w:tab/>
          <w:t>8</w:t>
        </w:r>
      </w:hyperlink>
    </w:p>
    <w:p w14:paraId="1EC4570D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39">
        <w:r>
          <w:rPr>
            <w:rStyle w:val="IndexLink"/>
          </w:rPr>
          <w:t>6. Arbeitspakete</w:t>
        </w:r>
        <w:r>
          <w:rPr>
            <w:rStyle w:val="IndexLink"/>
          </w:rPr>
          <w:tab/>
          <w:t>9</w:t>
        </w:r>
      </w:hyperlink>
    </w:p>
    <w:p w14:paraId="6D4C4205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40">
        <w:r>
          <w:rPr>
            <w:rStyle w:val="IndexLink"/>
          </w:rPr>
          <w:t>7. Infrastruktur</w:t>
        </w:r>
        <w:r>
          <w:rPr>
            <w:rStyle w:val="IndexLink"/>
          </w:rPr>
          <w:tab/>
          <w:t>10</w:t>
        </w:r>
      </w:hyperlink>
    </w:p>
    <w:p w14:paraId="218DB1C7" w14:textId="77777777" w:rsidR="00252C55" w:rsidRDefault="005425E4">
      <w:pPr>
        <w:pStyle w:val="Contents1"/>
        <w:tabs>
          <w:tab w:val="right" w:leader="dot" w:pos="9062"/>
        </w:tabs>
        <w:rPr>
          <w:rStyle w:val="IndexLink"/>
        </w:rPr>
      </w:pPr>
      <w:hyperlink w:anchor="_Toc317331541">
        <w:r>
          <w:rPr>
            <w:rStyle w:val="IndexLink"/>
          </w:rPr>
          <w:t>8. Qualitätsmassnahmen</w:t>
        </w:r>
        <w:r>
          <w:rPr>
            <w:rStyle w:val="IndexLink"/>
          </w:rPr>
          <w:tab/>
          <w:t>11</w:t>
        </w:r>
      </w:hyperlink>
    </w:p>
    <w:p w14:paraId="53E9F1CA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2">
        <w:r>
          <w:rPr>
            <w:rStyle w:val="IndexLink"/>
          </w:rPr>
          <w:t>8.1 Dokumentation</w:t>
        </w:r>
        <w:r>
          <w:rPr>
            <w:rStyle w:val="IndexLink"/>
          </w:rPr>
          <w:tab/>
          <w:t>11</w:t>
        </w:r>
      </w:hyperlink>
    </w:p>
    <w:p w14:paraId="50EDABB2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3">
        <w:r>
          <w:rPr>
            <w:rStyle w:val="IndexLink"/>
          </w:rPr>
          <w:t>8.2 Projektmanagement</w:t>
        </w:r>
        <w:r>
          <w:rPr>
            <w:rStyle w:val="IndexLink"/>
          </w:rPr>
          <w:tab/>
          <w:t>11</w:t>
        </w:r>
      </w:hyperlink>
    </w:p>
    <w:p w14:paraId="48E0B949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4">
        <w:r>
          <w:rPr>
            <w:rStyle w:val="IndexLink"/>
          </w:rPr>
          <w:t>8.3 Entwicklung</w:t>
        </w:r>
        <w:r>
          <w:rPr>
            <w:rStyle w:val="IndexLink"/>
          </w:rPr>
          <w:tab/>
          <w:t>11</w:t>
        </w:r>
      </w:hyperlink>
    </w:p>
    <w:p w14:paraId="7030F564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5">
        <w:r>
          <w:rPr>
            <w:rStyle w:val="IndexLink"/>
          </w:rPr>
          <w:t>8.3.1 Vorgehen</w:t>
        </w:r>
        <w:r>
          <w:rPr>
            <w:rStyle w:val="IndexLink"/>
          </w:rPr>
          <w:tab/>
          <w:t>11</w:t>
        </w:r>
      </w:hyperlink>
    </w:p>
    <w:p w14:paraId="2142EF4C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6">
        <w:r>
          <w:rPr>
            <w:rStyle w:val="IndexLink"/>
          </w:rPr>
          <w:t>8.3.2 Unit Testing</w:t>
        </w:r>
        <w:r>
          <w:rPr>
            <w:rStyle w:val="IndexLink"/>
          </w:rPr>
          <w:tab/>
          <w:t>11</w:t>
        </w:r>
      </w:hyperlink>
    </w:p>
    <w:p w14:paraId="1FE2F4BA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7">
        <w:r>
          <w:rPr>
            <w:rStyle w:val="IndexLink"/>
          </w:rPr>
          <w:t>8.3.3 Code Reviews</w:t>
        </w:r>
        <w:r>
          <w:rPr>
            <w:rStyle w:val="IndexLink"/>
          </w:rPr>
          <w:tab/>
          <w:t>11</w:t>
        </w:r>
      </w:hyperlink>
    </w:p>
    <w:p w14:paraId="60D34D4C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48">
        <w:r>
          <w:rPr>
            <w:rStyle w:val="IndexLink"/>
          </w:rPr>
          <w:t>8.3.4 Code Style Guidelines</w:t>
        </w:r>
        <w:r>
          <w:rPr>
            <w:rStyle w:val="IndexLink"/>
          </w:rPr>
          <w:tab/>
          <w:t>11</w:t>
        </w:r>
      </w:hyperlink>
    </w:p>
    <w:p w14:paraId="254952A0" w14:textId="77777777" w:rsidR="00252C55" w:rsidRDefault="005425E4">
      <w:pPr>
        <w:pStyle w:val="Contents2"/>
        <w:tabs>
          <w:tab w:val="right" w:leader="dot" w:pos="9062"/>
        </w:tabs>
        <w:rPr>
          <w:rStyle w:val="IndexLink"/>
        </w:rPr>
      </w:pPr>
      <w:hyperlink w:anchor="_Toc317331549">
        <w:r>
          <w:rPr>
            <w:rStyle w:val="IndexLink"/>
          </w:rPr>
          <w:t>8.4 Testen</w:t>
        </w:r>
        <w:r>
          <w:rPr>
            <w:rStyle w:val="IndexLink"/>
          </w:rPr>
          <w:tab/>
          <w:t>11</w:t>
        </w:r>
      </w:hyperlink>
    </w:p>
    <w:p w14:paraId="08F37AD4" w14:textId="77777777" w:rsidR="00252C55" w:rsidRDefault="005425E4">
      <w:pPr>
        <w:pStyle w:val="Contents3"/>
        <w:tabs>
          <w:tab w:val="right" w:leader="dot" w:pos="9062"/>
        </w:tabs>
        <w:rPr>
          <w:rStyle w:val="IndexLink"/>
        </w:rPr>
      </w:pPr>
      <w:hyperlink w:anchor="_Toc317331550">
        <w:r>
          <w:rPr>
            <w:rStyle w:val="IndexLink"/>
          </w:rPr>
          <w:t>8.4.1 &lt;Bezeichnung des Tests (z.B. Integrationstest oder Systemtest)&gt;</w:t>
        </w:r>
        <w:r>
          <w:rPr>
            <w:rStyle w:val="IndexLink"/>
          </w:rPr>
          <w:tab/>
          <w:t>11</w:t>
        </w:r>
      </w:hyperlink>
    </w:p>
    <w:p w14:paraId="7FBBBB0D" w14:textId="77777777" w:rsidR="00252C55" w:rsidRDefault="005425E4">
      <w:pPr>
        <w:pStyle w:val="Contents3"/>
        <w:tabs>
          <w:tab w:val="right" w:leader="dot" w:pos="9062"/>
        </w:tabs>
        <w:rPr>
          <w:lang w:val="de-DE"/>
        </w:rPr>
      </w:pPr>
      <w:r>
        <w:lastRenderedPageBreak/>
        <w:fldChar w:fldCharType="end"/>
      </w:r>
    </w:p>
    <w:p w14:paraId="6003F016" w14:textId="77777777" w:rsidR="00252C55" w:rsidRDefault="005425E4">
      <w:pPr>
        <w:pStyle w:val="Heading1"/>
        <w:numPr>
          <w:ilvl w:val="0"/>
          <w:numId w:val="1"/>
        </w:numPr>
      </w:pPr>
      <w:bookmarkStart w:id="3" w:name="_Toc317331518"/>
      <w:bookmarkEnd w:id="3"/>
      <w:r>
        <w:t>Einführung</w:t>
      </w:r>
    </w:p>
    <w:p w14:paraId="121E5A54" w14:textId="77777777" w:rsidR="00252C55" w:rsidRDefault="005425E4">
      <w:pPr>
        <w:pStyle w:val="Heading2"/>
        <w:numPr>
          <w:ilvl w:val="1"/>
          <w:numId w:val="1"/>
        </w:numPr>
      </w:pPr>
      <w:bookmarkStart w:id="4" w:name="_Toc317331519"/>
      <w:bookmarkEnd w:id="4"/>
      <w:r>
        <w:t>Zweck</w:t>
      </w:r>
    </w:p>
    <w:p w14:paraId="317C164B" w14:textId="77777777" w:rsidR="00252C55" w:rsidRDefault="005425E4">
      <w:r>
        <w:t>Dieses Dokument beschreibt die Planung des SE2 Projekts.</w:t>
      </w:r>
    </w:p>
    <w:p w14:paraId="0070038E" w14:textId="77777777" w:rsidR="00252C55" w:rsidRDefault="005425E4">
      <w:pPr>
        <w:pStyle w:val="Heading2"/>
        <w:numPr>
          <w:ilvl w:val="1"/>
          <w:numId w:val="1"/>
        </w:numPr>
      </w:pPr>
      <w:bookmarkStart w:id="5" w:name="_Toc317331520"/>
      <w:bookmarkEnd w:id="5"/>
      <w:r>
        <w:t>Gültigkeitsbereich</w:t>
      </w:r>
    </w:p>
    <w:p w14:paraId="64451CED" w14:textId="77777777" w:rsidR="00252C55" w:rsidRDefault="005425E4">
      <w:r>
        <w:t>Dieses Dokument ist während des ganzen Projekts gültig und wird laufend aktualisiert.</w:t>
      </w:r>
    </w:p>
    <w:p w14:paraId="4A738EBC" w14:textId="77777777" w:rsidR="00252C55" w:rsidRDefault="005425E4">
      <w:pPr>
        <w:pStyle w:val="Heading2"/>
        <w:numPr>
          <w:ilvl w:val="1"/>
          <w:numId w:val="1"/>
        </w:numPr>
      </w:pPr>
      <w:bookmarkStart w:id="6" w:name="_Toc317331521"/>
      <w:bookmarkEnd w:id="6"/>
      <w:r>
        <w:t>Referenzen</w:t>
      </w:r>
    </w:p>
    <w:p w14:paraId="4E37910C" w14:textId="77777777" w:rsidR="00252C55" w:rsidRDefault="005425E4">
      <w:r>
        <w:t xml:space="preserve">&lt;Liste aller verwendeten und referenzierten Dokumente, Bücher, </w:t>
      </w:r>
      <w:r>
        <w:t>Links, usw.&gt;</w:t>
      </w:r>
    </w:p>
    <w:p w14:paraId="44C44F87" w14:textId="77777777" w:rsidR="00252C55" w:rsidRDefault="005425E4">
      <w:r>
        <w:t>&lt;Referenz auf ein Glossar Dokument, wo alle Abkürzungen und unklaren Begriffe erklärt werden&gt;</w:t>
      </w:r>
    </w:p>
    <w:p w14:paraId="3A2BC389" w14:textId="77777777" w:rsidR="00252C55" w:rsidRDefault="005425E4">
      <w:r>
        <w:t>&lt;Die Quellen / Referenzen sollten mit dem Word Tool automatisch erstellt werden&gt;</w:t>
      </w:r>
    </w:p>
    <w:p w14:paraId="3BF94246" w14:textId="77777777" w:rsidR="00252C55" w:rsidRDefault="00252C55"/>
    <w:p w14:paraId="647059A9" w14:textId="77777777" w:rsidR="00252C55" w:rsidRDefault="005425E4">
      <w:r>
        <w:t>Spielprinzip/Beschreibung: http://de.wikipedia.org/wiki/Bomberman</w:t>
      </w:r>
    </w:p>
    <w:p w14:paraId="452C8741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7" w:name="_Toc317331522"/>
      <w:bookmarkEnd w:id="7"/>
      <w:r>
        <w:lastRenderedPageBreak/>
        <w:t>P</w:t>
      </w:r>
      <w:r>
        <w:t>rojekt Übersicht</w:t>
      </w:r>
    </w:p>
    <w:p w14:paraId="584DA0CD" w14:textId="77777777" w:rsidR="00252C55" w:rsidRDefault="005425E4">
      <w:proofErr w:type="spellStart"/>
      <w:r>
        <w:t>JBomberman</w:t>
      </w:r>
      <w:proofErr w:type="spellEnd"/>
      <w:r>
        <w:t xml:space="preserve"> ist ein Geschicklichkeitsspiel, das die gleichen Regeln wie das klassische </w:t>
      </w:r>
      <w:proofErr w:type="spellStart"/>
      <w:r>
        <w:t>Bomberman</w:t>
      </w:r>
      <w:proofErr w:type="spellEnd"/>
      <w:r>
        <w:t xml:space="preserve"> umfasst. Es gibt nur einen Multiplayer Modus, in dem bis zu vier Spieler gegeneinander antreten können. </w:t>
      </w:r>
    </w:p>
    <w:p w14:paraId="351ED0A9" w14:textId="77777777" w:rsidR="00252C55" w:rsidRDefault="005425E4">
      <w:pPr>
        <w:pStyle w:val="Heading2"/>
        <w:numPr>
          <w:ilvl w:val="1"/>
          <w:numId w:val="1"/>
        </w:numPr>
      </w:pPr>
      <w:bookmarkStart w:id="8" w:name="_Toc317331523"/>
      <w:bookmarkEnd w:id="8"/>
      <w:r>
        <w:t>Zweck und Ziel</w:t>
      </w:r>
    </w:p>
    <w:p w14:paraId="7A37A45B" w14:textId="77777777" w:rsidR="00252C55" w:rsidRDefault="005425E4">
      <w:r>
        <w:t>&lt;Sinn und Zweck des Pro</w:t>
      </w:r>
      <w:r>
        <w:t>jektes, sowie Zielsetzung und auch persönliche Ziele&gt;</w:t>
      </w:r>
    </w:p>
    <w:p w14:paraId="43A92368" w14:textId="77777777" w:rsidR="00252C55" w:rsidRDefault="00252C55"/>
    <w:p w14:paraId="4AC0196F" w14:textId="77777777" w:rsidR="00252C55" w:rsidRDefault="005425E4">
      <w:r>
        <w:t xml:space="preserve">Wir wollen gelerntes aus Prog1, Prog2, Uint1 und SE1 anwenden und erweiterte Programmierkonzepte erlernen. Hinzu kommen Module wie VSS und </w:t>
      </w:r>
      <w:proofErr w:type="spellStart"/>
      <w:r>
        <w:t>ParProg</w:t>
      </w:r>
      <w:proofErr w:type="spellEnd"/>
      <w:r>
        <w:t>, die wir parallel besuchen und auch für die Durchführu</w:t>
      </w:r>
      <w:r>
        <w:t>ng des Projekts notwendig sind.</w:t>
      </w:r>
    </w:p>
    <w:p w14:paraId="469C8A32" w14:textId="77777777" w:rsidR="00252C55" w:rsidRDefault="005425E4">
      <w:r>
        <w:t>Unser Ziel ist es ein Software Projekt in einem Team erfolgreich durchzuführen.</w:t>
      </w:r>
    </w:p>
    <w:p w14:paraId="7E6E75F4" w14:textId="77777777" w:rsidR="00252C55" w:rsidRDefault="005425E4">
      <w:pPr>
        <w:pStyle w:val="Heading2"/>
        <w:numPr>
          <w:ilvl w:val="1"/>
          <w:numId w:val="1"/>
        </w:numPr>
      </w:pPr>
      <w:bookmarkStart w:id="9" w:name="_Toc317331524"/>
      <w:bookmarkEnd w:id="9"/>
      <w:r>
        <w:t>Lieferumfang</w:t>
      </w:r>
    </w:p>
    <w:p w14:paraId="6EB01104" w14:textId="77777777" w:rsidR="00252C55" w:rsidRDefault="005425E4">
      <w:pPr>
        <w:numPr>
          <w:ilvl w:val="0"/>
          <w:numId w:val="3"/>
        </w:numPr>
      </w:pPr>
      <w:r>
        <w:t>Source-Code</w:t>
      </w:r>
    </w:p>
    <w:p w14:paraId="7389BE8F" w14:textId="77777777" w:rsidR="00252C55" w:rsidRDefault="005425E4">
      <w:pPr>
        <w:numPr>
          <w:ilvl w:val="0"/>
          <w:numId w:val="3"/>
        </w:numPr>
      </w:pPr>
      <w:r>
        <w:t>Dokumentation (Projekt und Software)</w:t>
      </w:r>
    </w:p>
    <w:p w14:paraId="06607AC0" w14:textId="77777777" w:rsidR="00252C55" w:rsidRDefault="005425E4">
      <w:pPr>
        <w:numPr>
          <w:ilvl w:val="0"/>
          <w:numId w:val="3"/>
        </w:numPr>
      </w:pPr>
      <w:r>
        <w:t>Ausführbare Applikation</w:t>
      </w:r>
    </w:p>
    <w:p w14:paraId="3E51C289" w14:textId="77777777" w:rsidR="00252C55" w:rsidRDefault="005425E4">
      <w:pPr>
        <w:pStyle w:val="Heading2"/>
        <w:numPr>
          <w:ilvl w:val="1"/>
          <w:numId w:val="1"/>
        </w:numPr>
      </w:pPr>
      <w:bookmarkStart w:id="10" w:name="_Toc317331525"/>
      <w:bookmarkEnd w:id="10"/>
      <w:r>
        <w:t>Annahmen und Einschränkungen</w:t>
      </w:r>
    </w:p>
    <w:p w14:paraId="61A0D0BE" w14:textId="1060286A" w:rsidR="00252C55" w:rsidRDefault="005425E4">
      <w:r>
        <w:t>Applikation wird lediglich für Desktops zur Verfügung gestellt</w:t>
      </w:r>
      <w:proofErr w:type="gramStart"/>
      <w:r>
        <w:t>, dabei</w:t>
      </w:r>
      <w:proofErr w:type="gramEnd"/>
      <w:r>
        <w:t xml:space="preserve"> sollen folgende Betriebssys</w:t>
      </w:r>
      <w:bookmarkStart w:id="11" w:name="_GoBack"/>
      <w:bookmarkEnd w:id="11"/>
      <w:r>
        <w:t>teme (Mac OSX , Linux, Windows) unterstützt werden um eine möglichst grosse Userbasis anzusprechen.</w:t>
      </w:r>
    </w:p>
    <w:p w14:paraId="7174F418" w14:textId="77777777" w:rsidR="00252C55" w:rsidRDefault="00252C55"/>
    <w:p w14:paraId="2EC52C37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12" w:name="_Toc317331526"/>
      <w:bookmarkEnd w:id="12"/>
      <w:r>
        <w:lastRenderedPageBreak/>
        <w:t>Projektorganisation</w:t>
      </w:r>
    </w:p>
    <w:p w14:paraId="5D3DF83F" w14:textId="77777777" w:rsidR="00252C55" w:rsidRDefault="005425E4">
      <w:r>
        <w:t>&lt;Kurze Beschreibung der Projektstruktur&gt;</w:t>
      </w:r>
    </w:p>
    <w:p w14:paraId="2D69608E" w14:textId="77777777" w:rsidR="00252C55" w:rsidRDefault="005425E4">
      <w:r>
        <w:t>Jedes Teammitglied konzentriert sich auf seine eigenen Themengebiete, jedoch werden die Entscheidungen im Team besprochen und da</w:t>
      </w:r>
      <w:r>
        <w:t>s Knowhow auf alle verteilt. Entscheidungen die das gesamte Projekt beeinflussen werden im Team besprochen und müssen von allen akzeptiert werden.</w:t>
      </w:r>
    </w:p>
    <w:p w14:paraId="3EA9EEFE" w14:textId="77777777" w:rsidR="00252C55" w:rsidRDefault="005425E4">
      <w:pPr>
        <w:pStyle w:val="Heading2"/>
        <w:numPr>
          <w:ilvl w:val="1"/>
          <w:numId w:val="1"/>
        </w:numPr>
      </w:pPr>
      <w:bookmarkStart w:id="13" w:name="_Toc317331527"/>
      <w:bookmarkEnd w:id="13"/>
      <w:r>
        <w:t>Organisationsstruktur</w:t>
      </w:r>
    </w:p>
    <w:p w14:paraId="18426416" w14:textId="77777777" w:rsidR="00252C55" w:rsidRDefault="005425E4">
      <w:r>
        <w:t>&lt;Projektmitglieder nennen und deren Aufgaben und Verantwortungen aufzählen&gt;</w:t>
      </w:r>
    </w:p>
    <w:p w14:paraId="4606635A" w14:textId="77777777" w:rsidR="00252C55" w:rsidRDefault="00252C55"/>
    <w:p w14:paraId="7E1E58D8" w14:textId="77777777" w:rsidR="00252C55" w:rsidRDefault="005425E4">
      <w:r>
        <w:t xml:space="preserve">Silvan </w:t>
      </w:r>
      <w:r>
        <w:t>Adrian:</w:t>
      </w:r>
    </w:p>
    <w:p w14:paraId="6D435EE9" w14:textId="77777777" w:rsidR="00252C55" w:rsidRDefault="005425E4">
      <w:r>
        <w:t>Pascal Kistler:</w:t>
      </w:r>
    </w:p>
    <w:p w14:paraId="4C9D0801" w14:textId="77777777" w:rsidR="00252C55" w:rsidRDefault="005425E4">
      <w:r>
        <w:t xml:space="preserve">Fabian </w:t>
      </w:r>
      <w:proofErr w:type="spellStart"/>
      <w:r>
        <w:t>Binna</w:t>
      </w:r>
      <w:proofErr w:type="spellEnd"/>
      <w:r>
        <w:t>:</w:t>
      </w:r>
    </w:p>
    <w:p w14:paraId="3F48F5D7" w14:textId="77777777" w:rsidR="00252C55" w:rsidRDefault="005425E4">
      <w:pPr>
        <w:pStyle w:val="Heading2"/>
        <w:numPr>
          <w:ilvl w:val="1"/>
          <w:numId w:val="1"/>
        </w:numPr>
      </w:pPr>
      <w:bookmarkStart w:id="14" w:name="_Toc317331528"/>
      <w:bookmarkEnd w:id="14"/>
      <w:r>
        <w:t>Externe Schnittstellen</w:t>
      </w:r>
    </w:p>
    <w:p w14:paraId="6D0C0D06" w14:textId="77777777" w:rsidR="00252C55" w:rsidRDefault="005425E4">
      <w:r>
        <w:t>&lt;Ansprechpartner, verantwortliche Personen, Betreuer, usw. aufzählen&gt;</w:t>
      </w:r>
    </w:p>
    <w:p w14:paraId="025C89CF" w14:textId="77777777" w:rsidR="00252C55" w:rsidRDefault="00252C55"/>
    <w:p w14:paraId="331F6998" w14:textId="77777777" w:rsidR="00252C55" w:rsidRDefault="005425E4">
      <w:r>
        <w:t>Projektbetreuer:</w:t>
      </w:r>
    </w:p>
    <w:p w14:paraId="5722CA2E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15" w:name="_Toc317331529"/>
      <w:bookmarkEnd w:id="15"/>
      <w:r>
        <w:lastRenderedPageBreak/>
        <w:t>Management Abläufe</w:t>
      </w:r>
    </w:p>
    <w:p w14:paraId="6CB32F02" w14:textId="77777777" w:rsidR="00252C55" w:rsidRDefault="005425E4">
      <w:pPr>
        <w:pStyle w:val="Heading2"/>
        <w:numPr>
          <w:ilvl w:val="1"/>
          <w:numId w:val="1"/>
        </w:numPr>
      </w:pPr>
      <w:bookmarkStart w:id="16" w:name="_Toc317331530"/>
      <w:bookmarkEnd w:id="16"/>
      <w:r>
        <w:t>Kostenvoranschlag</w:t>
      </w:r>
    </w:p>
    <w:p w14:paraId="311F59F0" w14:textId="77777777" w:rsidR="00252C55" w:rsidRDefault="005425E4">
      <w:r>
        <w:t>&lt;Wie viel Zeit steht zur Verfügung? In welcher Zeitspanne läuft das Pr</w:t>
      </w:r>
      <w:r>
        <w:t>ojekt? Wird das Projekt früher beendet, dafür wöchentlich mehr gearbeitet?&gt;</w:t>
      </w:r>
    </w:p>
    <w:p w14:paraId="1ACA098E" w14:textId="77777777" w:rsidR="00252C55" w:rsidRDefault="005425E4">
      <w:pPr>
        <w:pStyle w:val="Heading2"/>
        <w:numPr>
          <w:ilvl w:val="1"/>
          <w:numId w:val="1"/>
        </w:numPr>
      </w:pPr>
      <w:bookmarkStart w:id="17" w:name="_Toc317331531"/>
      <w:bookmarkEnd w:id="17"/>
      <w:r>
        <w:t>Zeitliche Planung</w:t>
      </w:r>
    </w:p>
    <w:p w14:paraId="53DD5D5C" w14:textId="77777777" w:rsidR="00252C55" w:rsidRDefault="005425E4">
      <w:r>
        <w:t>&lt;Kurze Beschreibung der zeitlichen Planung und mit einer Grafik einen Überblick über die Phasen, Iterationen und Meilensteine geben. Das Datum des Eintreffens der</w:t>
      </w:r>
      <w:r>
        <w:t xml:space="preserve"> Meilensteine sollte in der Phasenübersicht ersichtlich sein.&gt;</w:t>
      </w:r>
    </w:p>
    <w:p w14:paraId="6E5364EA" w14:textId="77777777" w:rsidR="00252C55" w:rsidRDefault="005425E4">
      <w:pPr>
        <w:pStyle w:val="Heading3"/>
        <w:numPr>
          <w:ilvl w:val="2"/>
          <w:numId w:val="1"/>
        </w:numPr>
      </w:pPr>
      <w:bookmarkStart w:id="18" w:name="_Toc317331532"/>
      <w:bookmarkEnd w:id="18"/>
      <w:r>
        <w:t>Phasen / Iterationen</w:t>
      </w:r>
    </w:p>
    <w:p w14:paraId="105364B0" w14:textId="77777777" w:rsidR="00252C55" w:rsidRDefault="005425E4">
      <w:pPr>
        <w:pStyle w:val="Heading4"/>
        <w:numPr>
          <w:ilvl w:val="3"/>
          <w:numId w:val="1"/>
        </w:numPr>
      </w:pPr>
      <w:r>
        <w:t>&lt;Bezeichnung der einzelnen Phasen&gt;</w:t>
      </w:r>
    </w:p>
    <w:p w14:paraId="6A4A7B31" w14:textId="77777777" w:rsidR="00252C55" w:rsidRDefault="005425E4">
      <w:r>
        <w:t>&lt;Kurze Beschreibung und Dauer der Phase angeben&gt;</w:t>
      </w:r>
    </w:p>
    <w:p w14:paraId="4664FD0A" w14:textId="77777777" w:rsidR="00252C55" w:rsidRDefault="005425E4">
      <w:pPr>
        <w:pStyle w:val="Heading5"/>
        <w:numPr>
          <w:ilvl w:val="4"/>
          <w:numId w:val="1"/>
        </w:numPr>
      </w:pPr>
      <w:r>
        <w:t>&lt;Bezeichnung der einzelnen Iterationen&gt;</w:t>
      </w:r>
    </w:p>
    <w:p w14:paraId="2B4C343D" w14:textId="77777777" w:rsidR="00252C55" w:rsidRDefault="005425E4">
      <w:r>
        <w:t>&lt;Kurze Beschreibung und Dauer der Iteration ange</w:t>
      </w:r>
      <w:r>
        <w:t>ben&gt;</w:t>
      </w:r>
    </w:p>
    <w:p w14:paraId="257CC634" w14:textId="77777777" w:rsidR="00252C55" w:rsidRDefault="005425E4">
      <w:r>
        <w:t xml:space="preserve">&lt;Vorgehen bei Iterationsplanung und </w:t>
      </w:r>
      <w:proofErr w:type="spellStart"/>
      <w:r>
        <w:t>Iterationsassessment</w:t>
      </w:r>
      <w:proofErr w:type="spellEnd"/>
      <w:r>
        <w:t>&gt;</w:t>
      </w:r>
    </w:p>
    <w:p w14:paraId="3ECC7BA7" w14:textId="77777777" w:rsidR="00252C55" w:rsidRDefault="005425E4">
      <w:pPr>
        <w:pStyle w:val="Heading3"/>
        <w:numPr>
          <w:ilvl w:val="2"/>
          <w:numId w:val="1"/>
        </w:numPr>
      </w:pPr>
      <w:bookmarkStart w:id="19" w:name="_Toc317331533"/>
      <w:bookmarkEnd w:id="19"/>
      <w:r>
        <w:t>Meilensteine</w:t>
      </w:r>
    </w:p>
    <w:p w14:paraId="45B08970" w14:textId="77777777" w:rsidR="00252C55" w:rsidRDefault="005425E4">
      <w:pPr>
        <w:pStyle w:val="Heading4"/>
        <w:numPr>
          <w:ilvl w:val="3"/>
          <w:numId w:val="1"/>
        </w:numPr>
      </w:pPr>
      <w:r>
        <w:t>&lt;Bezeichnung der einzelnen Meilensteine&gt;</w:t>
      </w:r>
    </w:p>
    <w:p w14:paraId="20956A60" w14:textId="77777777" w:rsidR="00252C55" w:rsidRDefault="005425E4">
      <w:r>
        <w:t>&lt;Setzen Sie in Ihrem Projekt 6-8 Meilensteine. Kurze Beschreibung der Meilensteine mit genauem Datum. In der Regel  auf Ende jeder Iteratio</w:t>
      </w:r>
      <w:r>
        <w:t>n einen Meilenstein setzen (diese Faustregel gilt nur für die SE-2Projekte, in realen Projekten haben Sie oft deutlich mehr Iterationen als Meilensteine, weil Meilensteine dort die nach aussen kommunizierten Ereignisse sind). Schreiben Sie zu jedem Meilens</w:t>
      </w:r>
      <w:r>
        <w:t>tein auf, welche Arbeitsprodukte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) Sie dann abliefern </w:t>
      </w:r>
      <w:proofErr w:type="gramStart"/>
      <w:r>
        <w:t>werden .</w:t>
      </w:r>
      <w:proofErr w:type="gramEnd"/>
      <w:r>
        <w:t xml:space="preserve"> Spezifizieren Sie wenn nötig auch den Fertigstellungsgrad der Arbeitsprodukte, z.B. „Zentrale </w:t>
      </w:r>
      <w:proofErr w:type="spellStart"/>
      <w:r>
        <w:t>Use</w:t>
      </w:r>
      <w:proofErr w:type="spellEnd"/>
      <w:r>
        <w:t xml:space="preserve"> Cases ‚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‘, restliche UCs im ‚</w:t>
      </w:r>
      <w:proofErr w:type="spellStart"/>
      <w:r>
        <w:t>brief</w:t>
      </w:r>
      <w:proofErr w:type="spellEnd"/>
      <w:r>
        <w:t>‘ Format“</w:t>
      </w:r>
      <w:proofErr w:type="gramStart"/>
      <w:r>
        <w:t>, oder</w:t>
      </w:r>
      <w:proofErr w:type="gramEnd"/>
      <w:r>
        <w:t xml:space="preserve"> „Architekturskizze </w:t>
      </w:r>
      <w:r>
        <w:t xml:space="preserve">inkl.  Definition der Interfaces zwischen Sub-Systemen und </w:t>
      </w:r>
      <w:proofErr w:type="spellStart"/>
      <w:r>
        <w:t>Deployment</w:t>
      </w:r>
      <w:proofErr w:type="spellEnd"/>
      <w:r>
        <w:t xml:space="preserve"> Diagramm“&gt;</w:t>
      </w:r>
    </w:p>
    <w:p w14:paraId="1F1EB2CE" w14:textId="77777777" w:rsidR="00252C55" w:rsidRDefault="005425E4">
      <w:pPr>
        <w:pStyle w:val="Heading2"/>
        <w:numPr>
          <w:ilvl w:val="1"/>
          <w:numId w:val="1"/>
        </w:numPr>
      </w:pPr>
      <w:bookmarkStart w:id="20" w:name="_Toc317331534"/>
      <w:bookmarkEnd w:id="20"/>
      <w:r>
        <w:t>Besprechungen</w:t>
      </w:r>
    </w:p>
    <w:p w14:paraId="77BE38B6" w14:textId="77777777" w:rsidR="00252C55" w:rsidRDefault="005425E4">
      <w:r>
        <w:t>&lt;regelmässige Besprechungen nennen (wann, wo, wer, Ziel und/oder Grund)&gt;</w:t>
      </w:r>
    </w:p>
    <w:p w14:paraId="5792A0F1" w14:textId="77777777" w:rsidR="00252C55" w:rsidRDefault="00252C55"/>
    <w:p w14:paraId="2F351D16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21" w:name="_Toc317331536"/>
      <w:bookmarkEnd w:id="21"/>
      <w:r>
        <w:lastRenderedPageBreak/>
        <w:t>Risikomanagement</w:t>
      </w:r>
    </w:p>
    <w:p w14:paraId="23A99F2C" w14:textId="77777777" w:rsidR="00252C55" w:rsidRDefault="005425E4">
      <w:pPr>
        <w:pStyle w:val="Heading2"/>
        <w:numPr>
          <w:ilvl w:val="1"/>
          <w:numId w:val="1"/>
        </w:numPr>
      </w:pPr>
      <w:bookmarkStart w:id="22" w:name="_Toc317331537"/>
      <w:bookmarkEnd w:id="22"/>
      <w:r>
        <w:t>Risiken</w:t>
      </w:r>
    </w:p>
    <w:p w14:paraId="3D4C2E15" w14:textId="77777777" w:rsidR="00252C55" w:rsidRDefault="005425E4">
      <w:r>
        <w:t>&lt;Verweis auf Dokument TechnischeRisiken.xlsx&gt;</w:t>
      </w:r>
    </w:p>
    <w:p w14:paraId="2E909FF7" w14:textId="77777777" w:rsidR="00252C55" w:rsidRDefault="005425E4">
      <w:pPr>
        <w:pStyle w:val="Heading2"/>
        <w:numPr>
          <w:ilvl w:val="1"/>
          <w:numId w:val="1"/>
        </w:numPr>
      </w:pPr>
      <w:bookmarkStart w:id="23" w:name="_Toc317331538"/>
      <w:bookmarkEnd w:id="23"/>
      <w:r>
        <w:t xml:space="preserve">Umgang mit </w:t>
      </w:r>
      <w:r>
        <w:t>Risiken</w:t>
      </w:r>
    </w:p>
    <w:p w14:paraId="7D559361" w14:textId="77777777" w:rsidR="00252C55" w:rsidRDefault="005425E4">
      <w:r>
        <w:t>&lt;Begründungen zur Tabelle. Weitere Beschreibungen zu Massnahmen und Vorbeugungen. Werden Reserven /Rückstellungen eingeplant? Wieso und wie viele? Wann werden Risiken qualitätssichernd überprüft (Vorgehen und Zeitpunkt(e) zur Neubeurteilung der Ris</w:t>
      </w:r>
      <w:r>
        <w:t>iken)?&gt;</w:t>
      </w:r>
    </w:p>
    <w:p w14:paraId="5703E979" w14:textId="77777777" w:rsidR="00252C55" w:rsidRDefault="00252C55"/>
    <w:p w14:paraId="4C209CE6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24" w:name="_Toc317331539"/>
      <w:bookmarkEnd w:id="24"/>
      <w:r>
        <w:lastRenderedPageBreak/>
        <w:t>Arbeitspakete</w:t>
      </w:r>
    </w:p>
    <w:p w14:paraId="1A300A82" w14:textId="77777777" w:rsidR="00252C55" w:rsidRDefault="005425E4">
      <w:r>
        <w:t>&lt;Definieren Sie in einem separaten Tool (</w:t>
      </w:r>
      <w:proofErr w:type="spellStart"/>
      <w:r>
        <w:t>Redmine</w:t>
      </w:r>
      <w:proofErr w:type="spellEnd"/>
      <w:r>
        <w:t xml:space="preserve"> oder XLS, o.a.) diejenigen Arbeitspakete, die Ihnen zu Beginn des Projektes schon mal einfallen. Zu Beginn können Pakete eher generisch ausfallen (z.B. ‚Domainmodell erstellen‘ oder  ‚</w:t>
      </w:r>
      <w:r>
        <w:t xml:space="preserve">GUI Programmieren‘, oder ‚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‘).</w:t>
      </w:r>
    </w:p>
    <w:p w14:paraId="400FE6BB" w14:textId="77777777" w:rsidR="00252C55" w:rsidRDefault="00252C55"/>
    <w:p w14:paraId="3D13750B" w14:textId="77777777" w:rsidR="00252C55" w:rsidRDefault="005425E4">
      <w:r>
        <w:t>Denken Sie daran, dass es in jedem Projekt auch eine ganze Reihe von ‚</w:t>
      </w:r>
      <w:proofErr w:type="spellStart"/>
      <w:r>
        <w:t>overhead</w:t>
      </w:r>
      <w:proofErr w:type="spellEnd"/>
      <w:r>
        <w:t>‘-Tätigkeiten gibt: Projektleitung und -Sitzungen, Aufsetzen der Server und Werkzeuge, Qualitätsmassnahmen, Schlusspräsentation e</w:t>
      </w:r>
      <w:r>
        <w:t>rstellen und anderes mehr  – alles Tätigkeiten, die nicht direkt zum Software-Produkt führen. Planen Sie genug Zeit auch für diese Tätigkeiten ein.</w:t>
      </w:r>
    </w:p>
    <w:p w14:paraId="2E7DEA0F" w14:textId="77777777" w:rsidR="00252C55" w:rsidRDefault="00252C55"/>
    <w:p w14:paraId="2F890ABB" w14:textId="77777777" w:rsidR="00252C55" w:rsidRDefault="005425E4">
      <w:r>
        <w:t>Dann sollte es in jeder Projektplanung einige projektspezifische Arbeitspakete geben, wie sie so nicht in a</w:t>
      </w:r>
      <w:r>
        <w:t>nderen Projekten vorkommen (z.B. ‚ Level-Editor entwerfen‘, oder ‚Verifikation der Zahlungsangaben programmieren‘). Wenn es keine solchen Arbeitspakete gibt, ist der Projektplan zu generisch. Das heisst auch, dass man sich zu wenig Gedanken über die anfall</w:t>
      </w:r>
      <w:r>
        <w:t>enden Arbeiten gemacht hat.</w:t>
      </w:r>
    </w:p>
    <w:p w14:paraId="376D7423" w14:textId="77777777" w:rsidR="00252C55" w:rsidRDefault="00252C55"/>
    <w:p w14:paraId="7D0D3223" w14:textId="77777777" w:rsidR="00252C55" w:rsidRDefault="005425E4">
      <w:r>
        <w:t xml:space="preserve">Später im Projekt werden Sie die Arbeitspakete noch </w:t>
      </w:r>
      <w:proofErr w:type="gramStart"/>
      <w:r>
        <w:t>verfeinern, verschieben,</w:t>
      </w:r>
      <w:proofErr w:type="gramEnd"/>
      <w:r>
        <w:t xml:space="preserve"> jemandem zuordnen, neu schätzen, etc. Deswegen empfiehlt sich der Einsatz eines Werkzeuges wie </w:t>
      </w:r>
      <w:proofErr w:type="spellStart"/>
      <w:r>
        <w:t>Redmine</w:t>
      </w:r>
      <w:proofErr w:type="spellEnd"/>
      <w:r>
        <w:t>.</w:t>
      </w:r>
    </w:p>
    <w:p w14:paraId="7E49573B" w14:textId="77777777" w:rsidR="00252C55" w:rsidRDefault="00252C55"/>
    <w:p w14:paraId="5EA46FA3" w14:textId="77777777" w:rsidR="00252C55" w:rsidRDefault="005425E4">
      <w:r>
        <w:t>Dokumentieren Sie URL und Logins auf das Proj</w:t>
      </w:r>
      <w:r>
        <w:t>ektmanagement Tool, in welchem die Meilensteine und die dazugehörigen Arbeitspakete erfasst sind.&gt;</w:t>
      </w:r>
    </w:p>
    <w:p w14:paraId="655BAE22" w14:textId="77777777" w:rsidR="00252C55" w:rsidRDefault="00252C55"/>
    <w:p w14:paraId="09343A1A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25" w:name="_Toc317331540"/>
      <w:bookmarkEnd w:id="25"/>
      <w:r>
        <w:lastRenderedPageBreak/>
        <w:t>Infrastruktur</w:t>
      </w:r>
    </w:p>
    <w:p w14:paraId="33A5B291" w14:textId="77777777" w:rsidR="00252C55" w:rsidRDefault="005425E4">
      <w:r>
        <w:t xml:space="preserve">&lt;Benötigte Infrastruktur aufzählen. Spezielle Geräte, </w:t>
      </w:r>
      <w:proofErr w:type="gramStart"/>
      <w:r>
        <w:t>Laptop ,</w:t>
      </w:r>
      <w:proofErr w:type="gramEnd"/>
      <w:r>
        <w:t xml:space="preserve"> Tools usw. und nötigenfalls aufzeigen für welche Bereiche diese verwendet werde</w:t>
      </w:r>
      <w:r>
        <w:t>n. Eventuell auch Verfahren beschreiben (auf Tools bezogen).&gt;</w:t>
      </w:r>
    </w:p>
    <w:p w14:paraId="76C02436" w14:textId="77777777" w:rsidR="00252C55" w:rsidRDefault="00252C55"/>
    <w:p w14:paraId="443A2D05" w14:textId="77777777" w:rsidR="00252C55" w:rsidRDefault="005425E4">
      <w:pPr>
        <w:pStyle w:val="Heading2"/>
      </w:pPr>
      <w:proofErr w:type="spellStart"/>
      <w:r>
        <w:t>Entwicklungsinfrastrucktur</w:t>
      </w:r>
      <w:proofErr w:type="spellEnd"/>
    </w:p>
    <w:p w14:paraId="06DDE6F8" w14:textId="77777777" w:rsidR="00252C55" w:rsidRDefault="00252C55"/>
    <w:p w14:paraId="09F27CE2" w14:textId="77777777" w:rsidR="00252C55" w:rsidRDefault="005425E4">
      <w:r>
        <w:t>Aus persönlicher Präferenz ist die Infrastruktur breit gesät. Beim IDE konnten wir uns auf einen gemeinsamen Nenner bringen.</w:t>
      </w:r>
    </w:p>
    <w:p w14:paraId="36AD93D6" w14:textId="77777777" w:rsidR="00252C55" w:rsidRDefault="00252C55"/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252C55" w14:paraId="66798D2E" w14:textId="77777777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C0D5940" w14:textId="77777777" w:rsidR="00252C55" w:rsidRDefault="005425E4">
            <w:pPr>
              <w:pStyle w:val="TableContents"/>
            </w:pPr>
            <w:r>
              <w:t>Name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725C44A" w14:textId="77777777" w:rsidR="00252C55" w:rsidRDefault="005425E4">
            <w:pPr>
              <w:pStyle w:val="TableContents"/>
            </w:pPr>
            <w:r>
              <w:t>Hardware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EE83522" w14:textId="77777777" w:rsidR="00252C55" w:rsidRDefault="005425E4">
            <w:pPr>
              <w:pStyle w:val="TableContents"/>
            </w:pPr>
            <w:r>
              <w:t>Betriebssystem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B228F" w14:textId="77777777" w:rsidR="00252C55" w:rsidRDefault="005425E4">
            <w:pPr>
              <w:pStyle w:val="TableContents"/>
            </w:pPr>
            <w:r>
              <w:t>IDE</w:t>
            </w:r>
          </w:p>
        </w:tc>
      </w:tr>
      <w:tr w:rsidR="00252C55" w14:paraId="0A3935BF" w14:textId="77777777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02A179E" w14:textId="77777777" w:rsidR="00252C55" w:rsidRDefault="005425E4">
            <w:pPr>
              <w:pStyle w:val="TableContents"/>
            </w:pPr>
            <w:r>
              <w:t>Pascal Kistler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9D8F68B" w14:textId="77777777" w:rsidR="00252C55" w:rsidRDefault="005425E4">
            <w:pPr>
              <w:pStyle w:val="TableContents"/>
            </w:pPr>
            <w:r>
              <w:t>ASUS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3770CC9" w14:textId="77777777" w:rsidR="00252C55" w:rsidRDefault="005425E4">
            <w:pPr>
              <w:pStyle w:val="TableContents"/>
            </w:pPr>
            <w:r>
              <w:t>Windows 8.1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325024" w14:textId="77777777" w:rsidR="00252C55" w:rsidRDefault="005425E4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  <w:tr w:rsidR="00252C55" w14:paraId="32E0C800" w14:textId="77777777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FCF8A7F" w14:textId="77777777" w:rsidR="00252C55" w:rsidRDefault="005425E4">
            <w:pPr>
              <w:pStyle w:val="TableContents"/>
            </w:pPr>
            <w:r>
              <w:t>Silvan Adrian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801071F" w14:textId="77777777" w:rsidR="00252C55" w:rsidRDefault="005425E4">
            <w:pPr>
              <w:pStyle w:val="TableContents"/>
            </w:pPr>
            <w:r>
              <w:t>Mac Book Pro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A7B1A10" w14:textId="77777777" w:rsidR="00252C55" w:rsidRDefault="005425E4">
            <w:pPr>
              <w:pStyle w:val="TableContents"/>
            </w:pPr>
            <w:r>
              <w:t>OSX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A39D92" w14:textId="77777777" w:rsidR="00252C55" w:rsidRDefault="005425E4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  <w:tr w:rsidR="00252C55" w14:paraId="5933C807" w14:textId="77777777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465794B" w14:textId="77777777" w:rsidR="00252C55" w:rsidRDefault="005425E4">
            <w:pPr>
              <w:pStyle w:val="TableContents"/>
            </w:pPr>
            <w:r>
              <w:t xml:space="preserve">Fabian </w:t>
            </w:r>
            <w:proofErr w:type="spellStart"/>
            <w:r>
              <w:t>Binna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3EB3585" w14:textId="77777777" w:rsidR="00252C55" w:rsidRDefault="005425E4">
            <w:pPr>
              <w:pStyle w:val="TableContents"/>
            </w:pPr>
            <w:r>
              <w:t>Lenovo T530s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1711226" w14:textId="77777777" w:rsidR="00252C55" w:rsidRDefault="005425E4">
            <w:pPr>
              <w:pStyle w:val="TableContents"/>
            </w:pPr>
            <w:proofErr w:type="spellStart"/>
            <w:r>
              <w:t>Ubuntu</w:t>
            </w:r>
            <w:proofErr w:type="spellEnd"/>
            <w:r>
              <w:t xml:space="preserve"> 14.04.1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D205C3" w14:textId="77777777" w:rsidR="00252C55" w:rsidRDefault="005425E4">
            <w:pPr>
              <w:pStyle w:val="TableContents"/>
            </w:pPr>
            <w:proofErr w:type="spellStart"/>
            <w:r>
              <w:t>Eclipse</w:t>
            </w:r>
            <w:proofErr w:type="spellEnd"/>
            <w:r>
              <w:t xml:space="preserve"> Luna</w:t>
            </w:r>
          </w:p>
        </w:tc>
      </w:tr>
    </w:tbl>
    <w:p w14:paraId="328DAB9B" w14:textId="77777777" w:rsidR="00252C55" w:rsidRDefault="00252C55"/>
    <w:p w14:paraId="7FFD24D5" w14:textId="77777777" w:rsidR="00252C55" w:rsidRDefault="00252C55"/>
    <w:p w14:paraId="2D7B032E" w14:textId="77777777" w:rsidR="00252C55" w:rsidRDefault="005425E4">
      <w:pPr>
        <w:pStyle w:val="Heading2"/>
      </w:pPr>
      <w:r>
        <w:t>Managementinfrastruktur</w:t>
      </w:r>
    </w:p>
    <w:p w14:paraId="6335C2AB" w14:textId="77777777" w:rsidR="00252C55" w:rsidRDefault="00252C55"/>
    <w:p w14:paraId="2079F47D" w14:textId="77777777" w:rsidR="00252C55" w:rsidRDefault="005425E4">
      <w:proofErr w:type="spellStart"/>
      <w:r>
        <w:t>Ubuntu</w:t>
      </w:r>
      <w:proofErr w:type="spellEnd"/>
      <w:r>
        <w:t xml:space="preserve"> Server 14.04</w:t>
      </w:r>
    </w:p>
    <w:p w14:paraId="01A51523" w14:textId="77777777" w:rsidR="00252C55" w:rsidRDefault="005425E4">
      <w:proofErr w:type="spellStart"/>
      <w:r>
        <w:t>Redmine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...</w:t>
      </w:r>
    </w:p>
    <w:p w14:paraId="35289C42" w14:textId="77777777" w:rsidR="00252C55" w:rsidRDefault="005425E4">
      <w:pPr>
        <w:pStyle w:val="Heading1"/>
        <w:pageBreakBefore/>
        <w:numPr>
          <w:ilvl w:val="0"/>
          <w:numId w:val="1"/>
        </w:numPr>
      </w:pPr>
      <w:bookmarkStart w:id="26" w:name="_Toc317331541"/>
      <w:bookmarkEnd w:id="26"/>
      <w:r>
        <w:lastRenderedPageBreak/>
        <w:t>Qualitätsmassnahmen</w:t>
      </w:r>
    </w:p>
    <w:p w14:paraId="71FF60D3" w14:textId="77777777" w:rsidR="00252C55" w:rsidRDefault="005425E4">
      <w:r>
        <w:t xml:space="preserve">&lt;Was wird unternommen </w:t>
      </w:r>
      <w:r>
        <w:t>damit das Produkt des Projektes, sowie dessen gesamter Verlauf eine hohe Qualität erreicht? Übersicht in einer Tabelle geben mit Massnahmen, Zeitraum und Ziel der Massnahme&gt;</w:t>
      </w:r>
    </w:p>
    <w:p w14:paraId="6D32639E" w14:textId="77777777" w:rsidR="00252C55" w:rsidRDefault="005425E4">
      <w:pPr>
        <w:pStyle w:val="Heading2"/>
        <w:numPr>
          <w:ilvl w:val="1"/>
          <w:numId w:val="1"/>
        </w:numPr>
      </w:pPr>
      <w:bookmarkStart w:id="27" w:name="_Toc317331542"/>
      <w:bookmarkEnd w:id="27"/>
      <w:r>
        <w:t>Dokumentation</w:t>
      </w:r>
    </w:p>
    <w:p w14:paraId="41248847" w14:textId="77777777" w:rsidR="00252C55" w:rsidRDefault="005425E4">
      <w:r>
        <w:t xml:space="preserve">&lt;Wo befinden sich die Dokumente (SVN oder </w:t>
      </w:r>
      <w:proofErr w:type="spellStart"/>
      <w:r>
        <w:t>Git</w:t>
      </w:r>
      <w:proofErr w:type="spellEnd"/>
      <w:r>
        <w:t xml:space="preserve"> Server) und wie wird d</w:t>
      </w:r>
      <w:r>
        <w:t>eren Qualität sichergestellt?&gt;</w:t>
      </w:r>
    </w:p>
    <w:p w14:paraId="318CEA94" w14:textId="77777777" w:rsidR="00252C55" w:rsidRDefault="005425E4">
      <w:pPr>
        <w:pStyle w:val="Heading2"/>
        <w:numPr>
          <w:ilvl w:val="1"/>
          <w:numId w:val="1"/>
        </w:numPr>
      </w:pPr>
      <w:bookmarkStart w:id="28" w:name="_Toc317331543"/>
      <w:bookmarkEnd w:id="28"/>
      <w:r>
        <w:t>Projektmanagement</w:t>
      </w:r>
    </w:p>
    <w:p w14:paraId="061000FE" w14:textId="77777777" w:rsidR="00252C55" w:rsidRDefault="005425E4">
      <w:r>
        <w:t xml:space="preserve">&lt;Welches Tool wird für Projektmanagement eingesetzt (z.B. </w:t>
      </w:r>
      <w:proofErr w:type="spellStart"/>
      <w:r>
        <w:t>Redmine</w:t>
      </w:r>
      <w:proofErr w:type="spellEnd"/>
      <w:r>
        <w:t xml:space="preserve"> oder </w:t>
      </w:r>
      <w:proofErr w:type="spellStart"/>
      <w:r>
        <w:t>Trac</w:t>
      </w:r>
      <w:proofErr w:type="spellEnd"/>
      <w:r>
        <w:t>) und wie erfolgt dieser Einsatz? Dazugehörige Links und Logins (Gastbenutzer).&gt;</w:t>
      </w:r>
    </w:p>
    <w:p w14:paraId="2F02BFDB" w14:textId="77777777" w:rsidR="00252C55" w:rsidRDefault="005425E4">
      <w:pPr>
        <w:pStyle w:val="Heading2"/>
        <w:numPr>
          <w:ilvl w:val="1"/>
          <w:numId w:val="1"/>
        </w:numPr>
      </w:pPr>
      <w:bookmarkStart w:id="29" w:name="_Toc317331544"/>
      <w:bookmarkEnd w:id="29"/>
      <w:r>
        <w:t>Entwicklung</w:t>
      </w:r>
    </w:p>
    <w:p w14:paraId="1786F526" w14:textId="77777777" w:rsidR="00252C55" w:rsidRDefault="005425E4">
      <w:r>
        <w:t>&lt;Wo befindet sich der Source Code (z.B.</w:t>
      </w:r>
      <w:r>
        <w:t xml:space="preserve"> SVN oder </w:t>
      </w:r>
      <w:proofErr w:type="spellStart"/>
      <w:r>
        <w:t>Git</w:t>
      </w:r>
      <w:proofErr w:type="spellEnd"/>
      <w:r>
        <w:t>) und wie wird dessen Qualität sichergestellt?&gt;</w:t>
      </w:r>
    </w:p>
    <w:p w14:paraId="2F777C50" w14:textId="77777777" w:rsidR="00252C55" w:rsidRDefault="005425E4">
      <w:pPr>
        <w:pStyle w:val="Heading3"/>
        <w:numPr>
          <w:ilvl w:val="2"/>
          <w:numId w:val="1"/>
        </w:numPr>
      </w:pPr>
      <w:bookmarkStart w:id="30" w:name="_Toc317331545"/>
      <w:bookmarkEnd w:id="30"/>
      <w:r>
        <w:t>Vorgehen</w:t>
      </w:r>
    </w:p>
    <w:p w14:paraId="15E8C3CF" w14:textId="77777777" w:rsidR="00252C55" w:rsidRDefault="005425E4">
      <w:r>
        <w:t>&lt;Vorgehen in der Entwicklung&gt;</w:t>
      </w:r>
    </w:p>
    <w:p w14:paraId="1DAC9F43" w14:textId="77777777" w:rsidR="00252C55" w:rsidRDefault="005425E4">
      <w:pPr>
        <w:pStyle w:val="Heading3"/>
        <w:numPr>
          <w:ilvl w:val="2"/>
          <w:numId w:val="1"/>
        </w:numPr>
      </w:pPr>
      <w:bookmarkStart w:id="31" w:name="_Toc317331546"/>
      <w:bookmarkEnd w:id="31"/>
      <w:r>
        <w:t xml:space="preserve">Unit </w:t>
      </w:r>
      <w:proofErr w:type="spellStart"/>
      <w:r>
        <w:t>Testing</w:t>
      </w:r>
      <w:proofErr w:type="spellEnd"/>
    </w:p>
    <w:p w14:paraId="026696A0" w14:textId="77777777" w:rsidR="00252C55" w:rsidRDefault="005425E4">
      <w:r>
        <w:t xml:space="preserve">&lt;Wo werden welche Unit Tests geschrieben um die Qualität sicherzustellen? Wie wird die Testabdeckung sichergestellt (z.B. durch </w:t>
      </w:r>
      <w:proofErr w:type="spellStart"/>
      <w:r>
        <w:t>EclEmma</w:t>
      </w:r>
      <w:proofErr w:type="spellEnd"/>
      <w:r>
        <w:t>)?&gt;</w:t>
      </w:r>
    </w:p>
    <w:p w14:paraId="34AD1DF7" w14:textId="77777777" w:rsidR="00252C55" w:rsidRDefault="005425E4">
      <w:pPr>
        <w:pStyle w:val="Heading3"/>
        <w:numPr>
          <w:ilvl w:val="2"/>
          <w:numId w:val="1"/>
        </w:numPr>
      </w:pPr>
      <w:bookmarkStart w:id="32" w:name="_Toc317331547"/>
      <w:bookmarkEnd w:id="32"/>
      <w:r>
        <w:t>Code</w:t>
      </w:r>
      <w:r>
        <w:t xml:space="preserve"> Reviews</w:t>
      </w:r>
    </w:p>
    <w:p w14:paraId="70635C27" w14:textId="77777777" w:rsidR="00252C55" w:rsidRDefault="005425E4">
      <w:r>
        <w:t>&lt;Werden Code Reviews gemacht und wie werden diese gemacht?&gt;</w:t>
      </w:r>
    </w:p>
    <w:p w14:paraId="2ED349B1" w14:textId="77777777" w:rsidR="00252C55" w:rsidRDefault="005425E4">
      <w:pPr>
        <w:pStyle w:val="Heading3"/>
        <w:numPr>
          <w:ilvl w:val="2"/>
          <w:numId w:val="1"/>
        </w:numPr>
      </w:pPr>
      <w:bookmarkStart w:id="33" w:name="_Toc317331548"/>
      <w:bookmarkEnd w:id="33"/>
      <w:r>
        <w:t>Code Style Guidelines</w:t>
      </w:r>
    </w:p>
    <w:p w14:paraId="7ABED926" w14:textId="77777777" w:rsidR="00252C55" w:rsidRDefault="005425E4">
      <w:r>
        <w:t>&lt;Welche Code Style Guidelines werden angewendet? Sie brauchen keine eigenen Guidelines zu erfinden. Am besten referenzieren Sie existierende Guidelines</w:t>
      </w:r>
      <w:proofErr w:type="gramStart"/>
      <w:r>
        <w:t>, mit</w:t>
      </w:r>
      <w:proofErr w:type="gramEnd"/>
      <w:r>
        <w:t xml:space="preserve"> denen Si</w:t>
      </w:r>
      <w:r>
        <w:t>e einverstanden sind. Evtl. noch Abweichungen dazu dokumentieren&gt;</w:t>
      </w:r>
    </w:p>
    <w:p w14:paraId="069D7C72" w14:textId="77777777" w:rsidR="00252C55" w:rsidRDefault="005425E4">
      <w:pPr>
        <w:pStyle w:val="Heading2"/>
        <w:numPr>
          <w:ilvl w:val="1"/>
          <w:numId w:val="1"/>
        </w:numPr>
      </w:pPr>
      <w:bookmarkStart w:id="34" w:name="_Toc317331549"/>
      <w:bookmarkEnd w:id="34"/>
      <w:r>
        <w:t>Testen</w:t>
      </w:r>
    </w:p>
    <w:p w14:paraId="62BBDBC8" w14:textId="77777777" w:rsidR="00252C55" w:rsidRDefault="005425E4">
      <w:pPr>
        <w:pStyle w:val="Heading3"/>
        <w:numPr>
          <w:ilvl w:val="2"/>
          <w:numId w:val="1"/>
        </w:numPr>
      </w:pPr>
      <w:bookmarkStart w:id="35" w:name="_Toc317331550"/>
      <w:bookmarkEnd w:id="35"/>
      <w:r>
        <w:t>&lt;Bezeichnung des Tests (z.B. Integrationstest oder Systemtest)&gt;</w:t>
      </w:r>
    </w:p>
    <w:p w14:paraId="5BEB749A" w14:textId="77777777" w:rsidR="00252C55" w:rsidRDefault="005425E4">
      <w:r>
        <w:t>&lt;Beschreibung der Durchführung, Umsetzung und Umfang der Tests. Wenn möglich mit Mengenangaben (</w:t>
      </w:r>
      <w:proofErr w:type="spellStart"/>
      <w:r>
        <w:t>wieviele</w:t>
      </w:r>
      <w:proofErr w:type="spellEnd"/>
      <w:r>
        <w:t xml:space="preserve"> Tests)&gt;</w:t>
      </w:r>
    </w:p>
    <w:sectPr w:rsidR="00252C5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29D37" w14:textId="77777777" w:rsidR="00000000" w:rsidRDefault="005425E4">
      <w:r>
        <w:separator/>
      </w:r>
    </w:p>
  </w:endnote>
  <w:endnote w:type="continuationSeparator" w:id="0">
    <w:p w14:paraId="209604EB" w14:textId="77777777" w:rsidR="00000000" w:rsidRDefault="0054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EAB89" w14:textId="77777777" w:rsidR="00252C55" w:rsidRDefault="005425E4">
    <w:pPr>
      <w:pStyle w:val="Footer"/>
      <w:tabs>
        <w:tab w:val="center" w:pos="5387"/>
      </w:tabs>
      <w:rPr>
        <w:color w:val="808080"/>
      </w:rPr>
    </w:pPr>
    <w:r>
      <w:rPr>
        <w:color w:val="808080"/>
      </w:rPr>
      <w:t xml:space="preserve">Dokument: </w:t>
    </w:r>
    <w:r>
      <w:rPr>
        <w:color w:val="808080"/>
      </w:rPr>
      <w:fldChar w:fldCharType="begin"/>
    </w:r>
    <w:r>
      <w:instrText>FILENAME</w:instrText>
    </w:r>
    <w:r>
      <w:fldChar w:fldCharType="separate"/>
    </w:r>
    <w:r>
      <w:t>Projektplan-</w:t>
    </w:r>
    <w:proofErr w:type="spellStart"/>
    <w:r>
      <w:t>JBomberman</w:t>
    </w:r>
    <w:proofErr w:type="spellEnd"/>
    <w:r>
      <w:fldChar w:fldCharType="end"/>
    </w:r>
    <w:r>
      <w:rPr>
        <w:color w:val="808080"/>
      </w:rPr>
      <w:tab/>
      <w:t>Version: 1.0</w:t>
    </w:r>
    <w:r>
      <w:rPr>
        <w:color w:val="808080"/>
      </w:rPr>
      <w:tab/>
      <w:t xml:space="preserve">Datum: </w:t>
    </w:r>
    <w:r>
      <w:rPr>
        <w:color w:val="808080"/>
      </w:rPr>
      <w:fldChar w:fldCharType="begin"/>
    </w:r>
    <w:r>
      <w:instrText>TIME \@"HH:mm:ss"</w:instrText>
    </w:r>
    <w:r>
      <w:fldChar w:fldCharType="separate"/>
    </w:r>
    <w:r w:rsidR="00CD3487">
      <w:rPr>
        <w:noProof/>
      </w:rPr>
      <w:t>16:20:53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23ECA" w14:textId="77777777" w:rsidR="00000000" w:rsidRDefault="005425E4">
      <w:r>
        <w:separator/>
      </w:r>
    </w:p>
  </w:footnote>
  <w:footnote w:type="continuationSeparator" w:id="0">
    <w:p w14:paraId="730D20B8" w14:textId="77777777" w:rsidR="00000000" w:rsidRDefault="005425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single" w:sz="6" w:space="0" w:color="A6A6A6"/>
        <w:right w:val="nil"/>
        <w:insideH w:val="single" w:sz="6" w:space="0" w:color="A6A6A6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6"/>
      <w:gridCol w:w="5476"/>
      <w:gridCol w:w="1750"/>
    </w:tblGrid>
    <w:tr w:rsidR="00252C55" w14:paraId="53583B04" w14:textId="77777777">
      <w:trPr>
        <w:cantSplit/>
      </w:trPr>
      <w:tc>
        <w:tcPr>
          <w:tcW w:w="2053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6FA6279B" w14:textId="77777777" w:rsidR="00252C55" w:rsidRDefault="005425E4">
          <w:r>
            <w:rPr>
              <w:noProof/>
              <w:lang w:val="de-DE"/>
            </w:rPr>
            <w:drawing>
              <wp:inline distT="0" distB="0" distL="0" distR="0" wp14:anchorId="6904E316" wp14:editId="7B88BC9A">
                <wp:extent cx="645160" cy="393700"/>
                <wp:effectExtent l="0" t="0" r="0" b="0"/>
                <wp:docPr id="2" name="Picture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16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544A6788" w14:textId="77777777" w:rsidR="00252C55" w:rsidRDefault="005425E4">
          <w:pPr>
            <w:rPr>
              <w:color w:val="808080"/>
              <w:lang w:val="en-US"/>
            </w:rPr>
          </w:pPr>
          <w:r>
            <w:rPr>
              <w:color w:val="808080"/>
              <w:lang w:val="en-US"/>
            </w:rPr>
            <w:t xml:space="preserve">Software Engineering 2 </w:t>
          </w:r>
          <w:proofErr w:type="spellStart"/>
          <w:r>
            <w:rPr>
              <w:color w:val="808080"/>
              <w:lang w:val="en-US"/>
            </w:rPr>
            <w:t>Projekt</w:t>
          </w:r>
          <w:proofErr w:type="spellEnd"/>
          <w:r>
            <w:rPr>
              <w:color w:val="808080"/>
              <w:lang w:val="en-US"/>
            </w:rPr>
            <w:t xml:space="preserve"> Semester 4</w:t>
          </w:r>
        </w:p>
        <w:p w14:paraId="4572C0EB" w14:textId="77777777" w:rsidR="00252C55" w:rsidRDefault="005425E4">
          <w:pPr>
            <w:rPr>
              <w:color w:val="808080"/>
              <w:lang w:val="en-US"/>
            </w:rPr>
          </w:pPr>
          <w:r>
            <w:rPr>
              <w:color w:val="808080"/>
            </w:rPr>
            <w:t>Projekt</w:t>
          </w:r>
          <w:r>
            <w:rPr>
              <w:color w:val="808080"/>
              <w:lang w:val="en-US"/>
            </w:rPr>
            <w:t xml:space="preserve">: </w:t>
          </w:r>
          <w:proofErr w:type="spellStart"/>
          <w:r>
            <w:rPr>
              <w:color w:val="808080"/>
              <w:lang w:val="en-US"/>
            </w:rPr>
            <w:t>JBomberman</w:t>
          </w:r>
          <w:proofErr w:type="spellEnd"/>
        </w:p>
      </w:tc>
      <w:tc>
        <w:tcPr>
          <w:tcW w:w="1844" w:type="dxa"/>
          <w:tcBorders>
            <w:top w:val="nil"/>
            <w:left w:val="nil"/>
            <w:bottom w:val="single" w:sz="6" w:space="0" w:color="A6A6A6"/>
            <w:right w:val="nil"/>
          </w:tcBorders>
          <w:shd w:val="clear" w:color="auto" w:fill="FFFFFF"/>
        </w:tcPr>
        <w:p w14:paraId="5E5FE284" w14:textId="77777777" w:rsidR="00252C55" w:rsidRDefault="005425E4">
          <w:pPr>
            <w:rPr>
              <w:color w:val="808080"/>
              <w:lang w:val="de-DE"/>
            </w:rPr>
          </w:pPr>
          <w:r>
            <w:rPr>
              <w:color w:val="808080"/>
              <w:lang w:val="de-DE"/>
            </w:rPr>
            <w:t xml:space="preserve">Seite </w:t>
          </w:r>
          <w:r>
            <w:rPr>
              <w:color w:val="808080"/>
              <w:lang w:val="de-DE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rPr>
              <w:color w:val="808080"/>
              <w:lang w:val="de-DE"/>
            </w:rPr>
            <w:t xml:space="preserve"> von </w:t>
          </w:r>
          <w:r>
            <w:rPr>
              <w:color w:val="808080"/>
              <w:lang w:val="de-DE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</w:p>
        <w:p w14:paraId="1F81D86B" w14:textId="77777777" w:rsidR="00252C55" w:rsidRDefault="00252C55">
          <w:pPr>
            <w:rPr>
              <w:color w:val="808080"/>
            </w:rPr>
          </w:pPr>
        </w:p>
      </w:tc>
    </w:tr>
  </w:tbl>
  <w:p w14:paraId="7ADCE07E" w14:textId="77777777" w:rsidR="00252C55" w:rsidRDefault="00252C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4BE4"/>
    <w:multiLevelType w:val="multilevel"/>
    <w:tmpl w:val="3BF6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74436C7"/>
    <w:multiLevelType w:val="multilevel"/>
    <w:tmpl w:val="6AF6E2C0"/>
    <w:lvl w:ilvl="0">
      <w:start w:val="1"/>
      <w:numFmt w:val="decimal"/>
      <w:suff w:val="space"/>
      <w:lvlText w:val="%1. "/>
      <w:lvlJc w:val="left"/>
      <w:pPr>
        <w:ind w:left="0" w:firstLine="0"/>
      </w:pPr>
    </w:lvl>
    <w:lvl w:ilvl="1">
      <w:start w:val="1"/>
      <w:numFmt w:val="decimal"/>
      <w:suff w:val="space"/>
      <w:lvlText w:val="%1.%2 "/>
      <w:lvlJc w:val="left"/>
      <w:pPr>
        <w:ind w:left="2552" w:firstLine="0"/>
      </w:pPr>
    </w:lvl>
    <w:lvl w:ilvl="2">
      <w:start w:val="1"/>
      <w:numFmt w:val="decimal"/>
      <w:suff w:val="space"/>
      <w:lvlText w:val="%1.%2.%3 "/>
      <w:lvlJc w:val="left"/>
      <w:pPr>
        <w:ind w:left="0" w:firstLine="0"/>
      </w:pPr>
    </w:lvl>
    <w:lvl w:ilvl="3">
      <w:start w:val="1"/>
      <w:numFmt w:val="decimal"/>
      <w:suff w:val="space"/>
      <w:lvlText w:val="%1.%2.%3.%4 "/>
      <w:lvlJc w:val="left"/>
      <w:pPr>
        <w:ind w:left="0" w:firstLine="0"/>
      </w:p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</w:lvl>
    <w:lvl w:ilvl="6">
      <w:start w:val="1"/>
      <w:numFmt w:val="upperLetter"/>
      <w:suff w:val="space"/>
      <w:lvlText w:val="Anhang %7: "/>
      <w:lvlJc w:val="left"/>
      <w:pPr>
        <w:ind w:left="0" w:firstLine="0"/>
      </w:pPr>
    </w:lvl>
    <w:lvl w:ilvl="7">
      <w:start w:val="1"/>
      <w:numFmt w:val="decimal"/>
      <w:suff w:val="space"/>
      <w:lvlText w:val="%7.%8 "/>
      <w:lvlJc w:val="left"/>
      <w:pPr>
        <w:ind w:left="0" w:firstLine="0"/>
      </w:pPr>
    </w:lvl>
    <w:lvl w:ilvl="8">
      <w:start w:val="1"/>
      <w:numFmt w:val="decimal"/>
      <w:suff w:val="space"/>
      <w:lvlText w:val="%7.%8.%9 "/>
      <w:lvlJc w:val="left"/>
      <w:pPr>
        <w:ind w:left="0" w:firstLine="0"/>
      </w:pPr>
    </w:lvl>
  </w:abstractNum>
  <w:abstractNum w:abstractNumId="2">
    <w:nsid w:val="4BAD6004"/>
    <w:multiLevelType w:val="multilevel"/>
    <w:tmpl w:val="76D8CF8A"/>
    <w:lvl w:ilvl="0">
      <w:start w:val="1"/>
      <w:numFmt w:val="decimal"/>
      <w:suff w:val="space"/>
      <w:lvlText w:val="%1. "/>
      <w:lvlJc w:val="left"/>
      <w:pPr>
        <w:ind w:left="0" w:firstLine="0"/>
      </w:pPr>
    </w:lvl>
    <w:lvl w:ilvl="1">
      <w:start w:val="1"/>
      <w:numFmt w:val="decimal"/>
      <w:suff w:val="space"/>
      <w:lvlText w:val="%1.%2 "/>
      <w:lvlJc w:val="left"/>
      <w:pPr>
        <w:ind w:left="2552" w:firstLine="0"/>
      </w:pPr>
    </w:lvl>
    <w:lvl w:ilvl="2">
      <w:start w:val="1"/>
      <w:numFmt w:val="decimal"/>
      <w:suff w:val="space"/>
      <w:lvlText w:val="%1.%2.%3 "/>
      <w:lvlJc w:val="left"/>
      <w:pPr>
        <w:ind w:left="0" w:firstLine="0"/>
      </w:pPr>
    </w:lvl>
    <w:lvl w:ilvl="3">
      <w:start w:val="1"/>
      <w:numFmt w:val="decimal"/>
      <w:suff w:val="space"/>
      <w:lvlText w:val="%1.%2.%3.%4 "/>
      <w:lvlJc w:val="left"/>
      <w:pPr>
        <w:ind w:left="0" w:firstLine="0"/>
      </w:p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</w:lvl>
    <w:lvl w:ilvl="6">
      <w:start w:val="1"/>
      <w:numFmt w:val="upperLetter"/>
      <w:suff w:val="space"/>
      <w:lvlText w:val="Anhang %7: "/>
      <w:lvlJc w:val="left"/>
      <w:pPr>
        <w:ind w:left="0" w:firstLine="0"/>
      </w:pPr>
    </w:lvl>
    <w:lvl w:ilvl="7">
      <w:start w:val="1"/>
      <w:numFmt w:val="decimal"/>
      <w:suff w:val="space"/>
      <w:lvlText w:val="%7.%8 "/>
      <w:lvlJc w:val="left"/>
      <w:pPr>
        <w:ind w:left="0" w:firstLine="0"/>
      </w:pPr>
    </w:lvl>
    <w:lvl w:ilvl="8">
      <w:start w:val="1"/>
      <w:numFmt w:val="decimal"/>
      <w:suff w:val="space"/>
      <w:lvlText w:val="%7.%8.%9 "/>
      <w:lvlJc w:val="left"/>
      <w:pPr>
        <w:ind w:left="0" w:firstLine="0"/>
      </w:pPr>
    </w:lvl>
  </w:abstractNum>
  <w:abstractNum w:abstractNumId="3">
    <w:nsid w:val="6D0517DE"/>
    <w:multiLevelType w:val="multilevel"/>
    <w:tmpl w:val="A40E1F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C55"/>
    <w:rsid w:val="00252C55"/>
    <w:rsid w:val="005425E4"/>
    <w:rsid w:val="00C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DC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pPr>
      <w:suppressAutoHyphens/>
    </w:pPr>
    <w:rPr>
      <w:rFonts w:ascii="Calibri" w:hAnsi="Calibri" w:cs="Calibri"/>
      <w:color w:val="00000A"/>
      <w:sz w:val="22"/>
      <w:szCs w:val="22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link w:val="Heading1Char"/>
    <w:qFormat/>
    <w:rsid w:val="00BF531F"/>
    <w:pPr>
      <w:keepNext/>
      <w:spacing w:before="240" w:after="60"/>
      <w:outlineLvl w:val="0"/>
    </w:pPr>
    <w:rPr>
      <w:b/>
      <w:color w:val="548DD4"/>
      <w:sz w:val="32"/>
      <w:szCs w:val="32"/>
    </w:rPr>
  </w:style>
  <w:style w:type="paragraph" w:customStyle="1" w:styleId="Heading2">
    <w:name w:val="Heading 2"/>
    <w:basedOn w:val="Standard"/>
    <w:next w:val="Standard"/>
    <w:link w:val="Heading2Char"/>
    <w:qFormat/>
    <w:rsid w:val="00BF531F"/>
    <w:pPr>
      <w:keepNext/>
      <w:spacing w:before="240" w:after="60"/>
      <w:outlineLvl w:val="1"/>
    </w:pPr>
    <w:rPr>
      <w:color w:val="548DD4"/>
      <w:sz w:val="32"/>
      <w:szCs w:val="32"/>
    </w:rPr>
  </w:style>
  <w:style w:type="paragraph" w:customStyle="1" w:styleId="Heading3">
    <w:name w:val="Heading 3"/>
    <w:basedOn w:val="Standard"/>
    <w:next w:val="Standard"/>
    <w:link w:val="Heading3Char"/>
    <w:qFormat/>
    <w:rsid w:val="00BF531F"/>
    <w:pPr>
      <w:keepNext/>
      <w:spacing w:before="240" w:after="60"/>
      <w:outlineLvl w:val="2"/>
    </w:pPr>
    <w:rPr>
      <w:b/>
      <w:color w:val="548DD4"/>
      <w:sz w:val="28"/>
      <w:szCs w:val="28"/>
    </w:rPr>
  </w:style>
  <w:style w:type="paragraph" w:customStyle="1" w:styleId="Heading4">
    <w:name w:val="Heading 4"/>
    <w:basedOn w:val="Standard"/>
    <w:next w:val="Standard"/>
    <w:link w:val="Heading4Char"/>
    <w:qFormat/>
    <w:rsid w:val="00BF531F"/>
    <w:pPr>
      <w:keepNext/>
      <w:spacing w:before="240" w:after="60"/>
      <w:outlineLvl w:val="3"/>
    </w:pPr>
    <w:rPr>
      <w:color w:val="548DD4"/>
      <w:sz w:val="28"/>
      <w:szCs w:val="28"/>
    </w:rPr>
  </w:style>
  <w:style w:type="paragraph" w:customStyle="1" w:styleId="Heading5">
    <w:name w:val="Heading 5"/>
    <w:basedOn w:val="Standard"/>
    <w:next w:val="Standard"/>
    <w:link w:val="Heading5Char"/>
    <w:qFormat/>
    <w:rsid w:val="00BF531F"/>
    <w:pPr>
      <w:spacing w:before="240" w:after="60"/>
      <w:outlineLvl w:val="4"/>
    </w:pPr>
    <w:rPr>
      <w:rFonts w:ascii="Cambria" w:hAnsi="Cambria"/>
      <w:b/>
      <w:color w:val="548DD4"/>
      <w:sz w:val="24"/>
      <w:szCs w:val="24"/>
    </w:rPr>
  </w:style>
  <w:style w:type="paragraph" w:customStyle="1" w:styleId="Heading6">
    <w:name w:val="Heading 6"/>
    <w:basedOn w:val="Standard"/>
    <w:next w:val="Standard"/>
    <w:link w:val="Heading6Char"/>
    <w:qFormat/>
    <w:rsid w:val="00BF531F"/>
    <w:pPr>
      <w:spacing w:before="240" w:after="60"/>
      <w:outlineLvl w:val="5"/>
    </w:pPr>
    <w:rPr>
      <w:rFonts w:ascii="Cambria" w:hAnsi="Cambria"/>
      <w:color w:val="548DD4"/>
      <w:sz w:val="24"/>
      <w:szCs w:val="24"/>
    </w:rPr>
  </w:style>
  <w:style w:type="paragraph" w:customStyle="1" w:styleId="Heading7">
    <w:name w:val="Heading 7"/>
    <w:basedOn w:val="Standard"/>
    <w:next w:val="Standard"/>
    <w:link w:val="Heading7Char"/>
    <w:qFormat/>
    <w:rsid w:val="00BF531F"/>
    <w:pPr>
      <w:spacing w:before="240" w:after="60"/>
      <w:outlineLvl w:val="6"/>
    </w:pPr>
    <w:rPr>
      <w:sz w:val="20"/>
    </w:rPr>
  </w:style>
  <w:style w:type="paragraph" w:customStyle="1" w:styleId="Heading8">
    <w:name w:val="Heading 8"/>
    <w:basedOn w:val="Standard"/>
    <w:next w:val="Standard"/>
    <w:link w:val="Heading8Char"/>
    <w:qFormat/>
    <w:rsid w:val="00BF531F"/>
    <w:pPr>
      <w:spacing w:before="240" w:after="60"/>
      <w:outlineLvl w:val="7"/>
    </w:pPr>
    <w:rPr>
      <w:i/>
      <w:sz w:val="20"/>
    </w:rPr>
  </w:style>
  <w:style w:type="paragraph" w:customStyle="1" w:styleId="Heading9">
    <w:name w:val="Heading 9"/>
    <w:basedOn w:val="Standard"/>
    <w:next w:val="Standard"/>
    <w:link w:val="Heading9Char"/>
    <w:qFormat/>
    <w:rsid w:val="00BF531F"/>
    <w:pPr>
      <w:spacing w:before="240" w:after="60"/>
      <w:outlineLvl w:val="8"/>
    </w:pPr>
    <w:rPr>
      <w:b/>
      <w:i/>
      <w:sz w:val="18"/>
    </w:rPr>
  </w:style>
  <w:style w:type="character" w:customStyle="1" w:styleId="Heading1Char">
    <w:name w:val="Heading 1 Char"/>
    <w:link w:val="Heading1"/>
    <w:rsid w:val="00BF531F"/>
    <w:rPr>
      <w:rFonts w:ascii="Calibri" w:hAnsi="Calibri" w:cs="Calibri"/>
      <w:b/>
      <w:color w:val="548DD4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="Calibri" w:hAnsi="Calibri" w:cs="Calibri"/>
      <w:color w:val="548DD4"/>
      <w:sz w:val="32"/>
      <w:szCs w:val="32"/>
      <w:lang w:eastAsia="de-DE"/>
    </w:rPr>
  </w:style>
  <w:style w:type="character" w:customStyle="1" w:styleId="Heading3Char">
    <w:name w:val="Heading 3 Char"/>
    <w:basedOn w:val="Absatzstandardschriftart"/>
    <w:link w:val="Heading3"/>
    <w:rsid w:val="00BF531F"/>
    <w:rPr>
      <w:rFonts w:ascii="Calibri" w:hAnsi="Calibri" w:cs="Calibri"/>
      <w:b/>
      <w:color w:val="548DD4"/>
      <w:sz w:val="28"/>
      <w:szCs w:val="28"/>
      <w:lang w:eastAsia="de-DE"/>
    </w:rPr>
  </w:style>
  <w:style w:type="character" w:customStyle="1" w:styleId="Heading4Char">
    <w:name w:val="Heading 4 Char"/>
    <w:basedOn w:val="Absatzstandardschriftart"/>
    <w:link w:val="Heading4"/>
    <w:rsid w:val="00BF531F"/>
    <w:rPr>
      <w:rFonts w:ascii="Calibri" w:hAnsi="Calibri" w:cs="Calibri"/>
      <w:color w:val="548DD4"/>
      <w:sz w:val="28"/>
      <w:szCs w:val="28"/>
      <w:lang w:eastAsia="de-DE"/>
    </w:rPr>
  </w:style>
  <w:style w:type="character" w:customStyle="1" w:styleId="HeaderChar">
    <w:name w:val="Header Char"/>
    <w:basedOn w:val="Absatzstandardschriftart"/>
    <w:link w:val="Header"/>
    <w:uiPriority w:val="99"/>
    <w:rsid w:val="00C35BC8"/>
    <w:rPr>
      <w:rFonts w:ascii="Arial" w:hAnsi="Arial"/>
      <w:szCs w:val="24"/>
      <w:lang w:eastAsia="de-DE"/>
    </w:rPr>
  </w:style>
  <w:style w:type="character" w:customStyle="1" w:styleId="FooterChar">
    <w:name w:val="Footer Char"/>
    <w:basedOn w:val="Absatzstandardschriftart"/>
    <w:link w:val="Footer"/>
    <w:uiPriority w:val="99"/>
    <w:rsid w:val="00C35BC8"/>
    <w:rPr>
      <w:rFonts w:ascii="Arial" w:hAnsi="Arial"/>
      <w:szCs w:val="24"/>
      <w:lang w:eastAsia="de-DE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="Calibri" w:hAnsi="Calibri" w:cs="Calibri"/>
      <w:b/>
      <w:color w:val="17365D"/>
      <w:spacing w:val="5"/>
      <w:sz w:val="36"/>
      <w:szCs w:val="36"/>
      <w:lang w:eastAsia="de-DE"/>
    </w:rPr>
  </w:style>
  <w:style w:type="character" w:customStyle="1" w:styleId="Heading5Char">
    <w:name w:val="Heading 5 Char"/>
    <w:basedOn w:val="Absatzstandardschriftart"/>
    <w:link w:val="Heading5"/>
    <w:rsid w:val="00BF531F"/>
    <w:rPr>
      <w:rFonts w:ascii="Cambria" w:hAnsi="Cambria" w:cs="Calibri"/>
      <w:b/>
      <w:color w:val="548DD4"/>
      <w:sz w:val="24"/>
      <w:szCs w:val="24"/>
      <w:lang w:eastAsia="de-DE"/>
    </w:rPr>
  </w:style>
  <w:style w:type="character" w:customStyle="1" w:styleId="Heading6Char">
    <w:name w:val="Heading 6 Char"/>
    <w:basedOn w:val="Absatzstandardschriftart"/>
    <w:link w:val="Heading6"/>
    <w:rsid w:val="00BF531F"/>
    <w:rPr>
      <w:rFonts w:ascii="Cambria" w:hAnsi="Cambria" w:cs="Calibri"/>
      <w:color w:val="548DD4"/>
      <w:sz w:val="24"/>
      <w:szCs w:val="24"/>
      <w:lang w:eastAsia="de-DE"/>
    </w:rPr>
  </w:style>
  <w:style w:type="character" w:customStyle="1" w:styleId="Heading7Char">
    <w:name w:val="Heading 7 Char"/>
    <w:basedOn w:val="Absatzstandardschriftart"/>
    <w:link w:val="Heading7"/>
    <w:rsid w:val="00BF531F"/>
    <w:rPr>
      <w:rFonts w:ascii="Calibri" w:hAnsi="Calibri" w:cs="Calibri"/>
      <w:szCs w:val="22"/>
      <w:lang w:eastAsia="de-DE"/>
    </w:rPr>
  </w:style>
  <w:style w:type="character" w:customStyle="1" w:styleId="Heading8Char">
    <w:name w:val="Heading 8 Char"/>
    <w:basedOn w:val="Absatzstandardschriftart"/>
    <w:link w:val="Heading8"/>
    <w:rsid w:val="00BF531F"/>
    <w:rPr>
      <w:rFonts w:ascii="Calibri" w:hAnsi="Calibri" w:cs="Calibri"/>
      <w:i/>
      <w:szCs w:val="22"/>
      <w:lang w:eastAsia="de-DE"/>
    </w:rPr>
  </w:style>
  <w:style w:type="character" w:customStyle="1" w:styleId="Heading9Char">
    <w:name w:val="Heading 9 Char"/>
    <w:basedOn w:val="Absatzstandardschriftart"/>
    <w:link w:val="Heading9"/>
    <w:rsid w:val="00BF531F"/>
    <w:rPr>
      <w:rFonts w:ascii="Calibri" w:hAnsi="Calibri" w:cs="Calibri"/>
      <w:b/>
      <w:i/>
      <w:sz w:val="18"/>
      <w:szCs w:val="22"/>
      <w:lang w:eastAsia="de-DE"/>
    </w:rPr>
  </w:style>
  <w:style w:type="character" w:customStyle="1" w:styleId="InternetLink">
    <w:name w:val="Internet Link"/>
    <w:basedOn w:val="Absatzstandardschriftart"/>
    <w:uiPriority w:val="99"/>
    <w:unhideWhenUsed/>
    <w:rsid w:val="00C35BC8"/>
    <w:rPr>
      <w:color w:val="0000FF"/>
      <w:u w:val="single"/>
      <w:lang w:val="uz-Cyrl-UZ" w:eastAsia="uz-Cyrl-UZ" w:bidi="uz-Cyrl-UZ"/>
    </w:r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customStyle="1" w:styleId="LineNumbering">
    <w:name w:val="Line Numbering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customStyle="1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">
    <w:name w:val="Header"/>
    <w:basedOn w:val="Standard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Standard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b/>
      <w:color w:val="17365D"/>
      <w:spacing w:val="5"/>
      <w:sz w:val="36"/>
      <w:szCs w:val="36"/>
    </w:rPr>
  </w:style>
  <w:style w:type="paragraph" w:customStyle="1" w:styleId="ContentsHeading">
    <w:name w:val="Contents Heading"/>
    <w:basedOn w:val="Heading1"/>
    <w:next w:val="Standard"/>
    <w:uiPriority w:val="39"/>
    <w:unhideWhenUsed/>
    <w:qFormat/>
    <w:rsid w:val="00BF531F"/>
    <w:pPr>
      <w:keepLines/>
      <w:spacing w:before="480" w:after="0"/>
    </w:pPr>
    <w:rPr>
      <w:bCs/>
      <w:color w:val="365F91"/>
      <w:sz w:val="28"/>
      <w:szCs w:val="28"/>
    </w:rPr>
  </w:style>
  <w:style w:type="paragraph" w:customStyle="1" w:styleId="Contents1">
    <w:name w:val="Contents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customStyle="1" w:styleId="Contents2">
    <w:name w:val="Contents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customStyle="1" w:styleId="Contents3">
    <w:name w:val="Contents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paragraph" w:customStyle="1" w:styleId="TableContents">
    <w:name w:val="Table Contents"/>
    <w:basedOn w:val="Standard"/>
  </w:style>
  <w:style w:type="paragraph" w:customStyle="1" w:styleId="Quotations">
    <w:name w:val="Quotations"/>
    <w:basedOn w:val="Standard"/>
  </w:style>
  <w:style w:type="paragraph" w:styleId="Untertitel">
    <w:name w:val="Subtitle"/>
    <w:basedOn w:val="Heading"/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RefOrder>1</b:RefOrder>
  </b:Source>
</b:Sources>
</file>

<file path=customXml/itemProps1.xml><?xml version="1.0" encoding="utf-8"?>
<ds:datastoreItem xmlns:ds="http://schemas.openxmlformats.org/officeDocument/2006/customXml" ds:itemID="{6845DC06-5271-ED4D-9454-6444D855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1305</Words>
  <Characters>8224</Characters>
  <Application>Microsoft Macintosh Word</Application>
  <DocSecurity>0</DocSecurity>
  <Lines>68</Lines>
  <Paragraphs>19</Paragraphs>
  <ScaleCrop>false</ScaleCrop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Silvan</cp:lastModifiedBy>
  <cp:revision>6</cp:revision>
  <dcterms:created xsi:type="dcterms:W3CDTF">2012-02-18T16:14:00Z</dcterms:created>
  <dcterms:modified xsi:type="dcterms:W3CDTF">2015-02-23T15:23:00Z</dcterms:modified>
  <dc:language>en-US</dc:language>
</cp:coreProperties>
</file>