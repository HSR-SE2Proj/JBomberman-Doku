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FD5087" w:rsidRDefault="00FD5087" w:rsidP="00FD5087">
      <w:pPr>
        <w:jc w:val="center"/>
      </w:pPr>
    </w:p>
    <w:p w:rsidR="00B20F85" w:rsidRPr="00C35BC8" w:rsidRDefault="00033B03" w:rsidP="00FD5087">
      <w:pPr>
        <w:jc w:val="center"/>
      </w:pPr>
      <w:r>
        <w:rPr>
          <w:noProof/>
          <w:lang w:eastAsia="de-CH"/>
        </w:rPr>
        <w:drawing>
          <wp:inline distT="0" distB="0" distL="0" distR="0">
            <wp:extent cx="3310746" cy="2251495"/>
            <wp:effectExtent l="19050" t="0" r="3954" b="0"/>
            <wp:docPr id="3" name="Bild 2" descr="C:\Users\Zurbi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rbi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0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6" cy="225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C8" w:rsidRPr="00C35BC8" w:rsidRDefault="00C35BC8"/>
    <w:p w:rsidR="00C35BC8" w:rsidRPr="00C35BC8" w:rsidRDefault="00C35BC8"/>
    <w:p w:rsidR="00C35BC8" w:rsidRDefault="00C35BC8"/>
    <w:p w:rsidR="00C35BC8" w:rsidRDefault="00C35BC8"/>
    <w:p w:rsidR="00C35BC8" w:rsidRPr="00C35BC8" w:rsidRDefault="00C35BC8"/>
    <w:p w:rsidR="00C35BC8" w:rsidRPr="00C35BC8" w:rsidRDefault="001B5DD4" w:rsidP="00C35BC8">
      <w:pPr>
        <w:pStyle w:val="Titel"/>
        <w:rPr>
          <w:b w:val="0"/>
        </w:rPr>
      </w:pPr>
      <w:r>
        <w:t xml:space="preserve">Projekt: </w:t>
      </w:r>
      <w:r w:rsidR="00033B03">
        <w:t>&lt;Projektname&gt;</w:t>
      </w:r>
      <w:r>
        <w:br/>
      </w:r>
      <w:r>
        <w:br/>
      </w:r>
      <w:r w:rsidR="008F3B9E">
        <w:t>Iterationsplan</w:t>
      </w:r>
      <w:r w:rsidR="008F3B9E">
        <w:br/>
        <w:t>(&lt;</w:t>
      </w:r>
      <w:r w:rsidR="00455AF1">
        <w:t>Iteration</w:t>
      </w:r>
      <w:r w:rsidR="008F3B9E">
        <w:t>&gt;)</w:t>
      </w:r>
    </w:p>
    <w:p w:rsidR="00C35BC8" w:rsidRPr="00C35BC8" w:rsidRDefault="00C35BC8" w:rsidP="00033B03">
      <w:pPr>
        <w:jc w:val="center"/>
      </w:pPr>
    </w:p>
    <w:p w:rsidR="002E1CF7" w:rsidRDefault="002E1CF7" w:rsidP="00C35BC8">
      <w:pPr>
        <w:jc w:val="center"/>
      </w:pPr>
    </w:p>
    <w:p w:rsidR="002E1CF7" w:rsidRDefault="002E1CF7" w:rsidP="00C35BC8">
      <w:pPr>
        <w:jc w:val="center"/>
      </w:pPr>
    </w:p>
    <w:p w:rsidR="00C35BC8" w:rsidRPr="00C35BC8" w:rsidRDefault="00033B03" w:rsidP="00474AE3">
      <w:pPr>
        <w:jc w:val="center"/>
      </w:pPr>
      <w:r>
        <w:t>&lt;Namen der Teammitglieder&gt;</w:t>
      </w:r>
    </w:p>
    <w:p w:rsidR="00C35BC8" w:rsidRPr="00C35BC8" w:rsidRDefault="00C35BC8">
      <w:r w:rsidRPr="00C35BC8">
        <w:br w:type="page"/>
      </w:r>
    </w:p>
    <w:p w:rsidR="008F3B9E" w:rsidRDefault="008F3B9E" w:rsidP="008F3B9E">
      <w:pPr>
        <w:pStyle w:val="berschrift1"/>
        <w:numPr>
          <w:ilvl w:val="0"/>
          <w:numId w:val="0"/>
        </w:numPr>
      </w:pPr>
      <w:bookmarkStart w:id="0" w:name="_Toc308184093"/>
      <w:bookmarkStart w:id="1" w:name="_Toc286833037"/>
      <w:r>
        <w:lastRenderedPageBreak/>
        <w:t>Änderungsgeschichte</w:t>
      </w:r>
      <w:bookmarkEnd w:id="0"/>
    </w:p>
    <w:p w:rsidR="008F3B9E" w:rsidRDefault="008F3B9E" w:rsidP="008F3B9E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8F3B9E" w:rsidRPr="00C35BC8" w:rsidTr="00071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 w:rsidRPr="00C35BC8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35BC8">
              <w:rPr>
                <w:color w:val="auto"/>
              </w:rPr>
              <w:t>Autor</w:t>
            </w: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  <w:r>
              <w:rPr>
                <w:color w:val="auto"/>
              </w:rPr>
              <w:t>&lt;Datum&gt;</w:t>
            </w: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&lt;Nr&gt;</w:t>
            </w: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&lt;Art der Änderung&gt;</w:t>
            </w: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&lt;Vorname Name&gt;</w:t>
            </w:r>
          </w:p>
        </w:tc>
      </w:tr>
      <w:tr w:rsidR="008F3B9E" w:rsidRPr="00C35BC8" w:rsidTr="00071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F3B9E" w:rsidRPr="00C35BC8" w:rsidTr="00071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F3B9E" w:rsidRPr="00C35BC8" w:rsidRDefault="008F3B9E" w:rsidP="00071010">
            <w:pPr>
              <w:rPr>
                <w:color w:val="auto"/>
              </w:rPr>
            </w:pPr>
          </w:p>
        </w:tc>
        <w:tc>
          <w:tcPr>
            <w:tcW w:w="1134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425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693" w:type="dxa"/>
          </w:tcPr>
          <w:p w:rsidR="008F3B9E" w:rsidRPr="00C35BC8" w:rsidRDefault="008F3B9E" w:rsidP="00071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bookmarkEnd w:id="1"/>
    </w:tbl>
    <w:p w:rsidR="00C35BC8" w:rsidRPr="00C35BC8" w:rsidRDefault="00C35BC8" w:rsidP="00C35BC8">
      <w:r w:rsidRPr="00C35BC8">
        <w:br w:type="page"/>
      </w:r>
    </w:p>
    <w:p w:rsidR="00C35BC8" w:rsidRDefault="009D34B8" w:rsidP="009D34B8">
      <w:pPr>
        <w:pStyle w:val="berschrift1"/>
        <w:numPr>
          <w:ilvl w:val="0"/>
          <w:numId w:val="0"/>
        </w:numPr>
      </w:pPr>
      <w:bookmarkStart w:id="2" w:name="_Toc308184094"/>
      <w:r>
        <w:lastRenderedPageBreak/>
        <w:t>Inhalt</w:t>
      </w:r>
      <w:bookmarkEnd w:id="2"/>
    </w:p>
    <w:p w:rsidR="009D34B8" w:rsidRPr="00C35BC8" w:rsidRDefault="009D34B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D34CFD" w:rsidRDefault="009C188F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308184093" w:history="1">
            <w:r w:rsidR="00D34CFD" w:rsidRPr="005C5563">
              <w:rPr>
                <w:rStyle w:val="Hyperlink"/>
                <w:noProof/>
              </w:rPr>
              <w:t>Änderungsgeschichte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_Toc308184093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2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D34CFD" w:rsidRDefault="007B754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094" w:history="1">
            <w:r w:rsidR="00D34CFD" w:rsidRPr="005C5563">
              <w:rPr>
                <w:rStyle w:val="Hyperlink"/>
                <w:noProof/>
              </w:rPr>
              <w:t>Inhalt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_Toc308184094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3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D34CFD" w:rsidRDefault="007B754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095" w:history="1">
            <w:r w:rsidR="00D34CFD" w:rsidRPr="005C5563">
              <w:rPr>
                <w:rStyle w:val="Hyperlink"/>
                <w:noProof/>
              </w:rPr>
              <w:t>1. Einführung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_Toc308184095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4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D34CFD" w:rsidRDefault="007B754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096" w:history="1">
            <w:r w:rsidR="00D34CFD" w:rsidRPr="005C5563">
              <w:rPr>
                <w:rStyle w:val="Hyperlink"/>
                <w:noProof/>
              </w:rPr>
              <w:t>1.1 Zweck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_Toc308184096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4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D34CFD" w:rsidRDefault="007B754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097" w:history="1">
            <w:r w:rsidR="00D34CFD" w:rsidRPr="005C5563">
              <w:rPr>
                <w:rStyle w:val="Hyperlink"/>
                <w:noProof/>
              </w:rPr>
              <w:t>1.2 Referenzen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_Toc308184097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4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D34CFD" w:rsidRDefault="007B754A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098" w:history="1">
            <w:r w:rsidR="00D34CFD" w:rsidRPr="005C5563">
              <w:rPr>
                <w:rStyle w:val="Hyperlink"/>
                <w:noProof/>
              </w:rPr>
              <w:t>2. Plan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_Toc308184098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5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D34CFD" w:rsidRDefault="007B754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099" w:history="1">
            <w:r w:rsidR="00D34CFD" w:rsidRPr="005C5563">
              <w:rPr>
                <w:rStyle w:val="Hyperlink"/>
                <w:noProof/>
              </w:rPr>
              <w:t>2.1 Meilensteine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_Toc308184099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5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D34CFD" w:rsidRDefault="007B754A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08184100" w:history="1">
            <w:r w:rsidR="00D34CFD" w:rsidRPr="005C5563">
              <w:rPr>
                <w:rStyle w:val="Hyperlink"/>
                <w:noProof/>
              </w:rPr>
              <w:t>2.2 Arbeitspakete</w:t>
            </w:r>
            <w:r w:rsidR="00D34CFD">
              <w:rPr>
                <w:noProof/>
                <w:webHidden/>
              </w:rPr>
              <w:tab/>
            </w:r>
            <w:r w:rsidR="00D34CFD">
              <w:rPr>
                <w:noProof/>
                <w:webHidden/>
              </w:rPr>
              <w:fldChar w:fldCharType="begin"/>
            </w:r>
            <w:r w:rsidR="00D34CFD">
              <w:rPr>
                <w:noProof/>
                <w:webHidden/>
              </w:rPr>
              <w:instrText xml:space="preserve"> PAGEREF _Toc308184100 \h </w:instrText>
            </w:r>
            <w:r w:rsidR="00D34CFD">
              <w:rPr>
                <w:noProof/>
                <w:webHidden/>
              </w:rPr>
            </w:r>
            <w:r w:rsidR="00D34CFD">
              <w:rPr>
                <w:noProof/>
                <w:webHidden/>
              </w:rPr>
              <w:fldChar w:fldCharType="separate"/>
            </w:r>
            <w:r w:rsidR="00D34CFD">
              <w:rPr>
                <w:noProof/>
                <w:webHidden/>
              </w:rPr>
              <w:t>5</w:t>
            </w:r>
            <w:r w:rsidR="00D34CFD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9C188F">
          <w:pPr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35BC8" w:rsidRPr="00C35BC8" w:rsidRDefault="00C35BC8">
      <w:r w:rsidRPr="00C35BC8">
        <w:br w:type="page"/>
      </w:r>
    </w:p>
    <w:p w:rsidR="00455AF1" w:rsidRDefault="00455AF1" w:rsidP="00455AF1">
      <w:pPr>
        <w:pStyle w:val="berschrift1"/>
        <w:numPr>
          <w:ilvl w:val="0"/>
          <w:numId w:val="6"/>
        </w:numPr>
      </w:pPr>
      <w:bookmarkStart w:id="3" w:name="_Toc308183542"/>
      <w:bookmarkStart w:id="4" w:name="_Toc308184095"/>
      <w:r>
        <w:lastRenderedPageBreak/>
        <w:t>Einführung</w:t>
      </w:r>
      <w:bookmarkEnd w:id="3"/>
      <w:bookmarkEnd w:id="4"/>
    </w:p>
    <w:p w:rsidR="00455AF1" w:rsidRDefault="00455AF1" w:rsidP="00455AF1">
      <w:pPr>
        <w:pStyle w:val="berschrift2"/>
        <w:numPr>
          <w:ilvl w:val="1"/>
          <w:numId w:val="6"/>
        </w:numPr>
      </w:pPr>
      <w:bookmarkStart w:id="5" w:name="_Toc308183543"/>
      <w:bookmarkStart w:id="6" w:name="_Toc308184096"/>
      <w:r>
        <w:t>Zweck</w:t>
      </w:r>
      <w:bookmarkEnd w:id="5"/>
      <w:bookmarkEnd w:id="6"/>
    </w:p>
    <w:p w:rsidR="00455AF1" w:rsidRPr="00474AE3" w:rsidRDefault="00455AF1" w:rsidP="00455AF1">
      <w:r>
        <w:t>&lt;Zweck des Dokumentes&gt;</w:t>
      </w:r>
    </w:p>
    <w:p w:rsidR="00455AF1" w:rsidRDefault="00455AF1" w:rsidP="00455AF1">
      <w:pPr>
        <w:pStyle w:val="berschrift2"/>
        <w:numPr>
          <w:ilvl w:val="1"/>
          <w:numId w:val="6"/>
        </w:numPr>
      </w:pPr>
      <w:bookmarkStart w:id="7" w:name="_Toc308183545"/>
      <w:bookmarkStart w:id="8" w:name="_Toc308184097"/>
      <w:r>
        <w:t>Referenzen</w:t>
      </w:r>
      <w:bookmarkEnd w:id="7"/>
      <w:bookmarkEnd w:id="8"/>
    </w:p>
    <w:p w:rsidR="00455AF1" w:rsidRDefault="00455AF1" w:rsidP="00455AF1">
      <w:r>
        <w:t>&lt;Liste aller verwendeten und referenzierten Dokumente, Bücher, Links, usw.&gt;</w:t>
      </w:r>
    </w:p>
    <w:p w:rsidR="00455AF1" w:rsidRDefault="00455AF1" w:rsidP="00455AF1">
      <w:r>
        <w:t>&lt;Referenz auf ein Glossar Dokument, wo alle Abkürzungen und unklaren Begriffe erklärt werden&gt;</w:t>
      </w:r>
    </w:p>
    <w:p w:rsidR="00455AF1" w:rsidRDefault="00455AF1" w:rsidP="00455AF1">
      <w:r>
        <w:t>&lt;Die Quellen / Referenzen sollten mit dem Word Tool automatisch erstellt werden&gt;</w:t>
      </w:r>
    </w:p>
    <w:p w:rsidR="00AD5718" w:rsidRDefault="00AD5718">
      <w:r>
        <w:br w:type="page"/>
      </w:r>
    </w:p>
    <w:p w:rsidR="00AD5718" w:rsidRDefault="009D34B8" w:rsidP="00AD5718">
      <w:pPr>
        <w:pStyle w:val="berschrift1"/>
      </w:pPr>
      <w:bookmarkStart w:id="9" w:name="_Toc308184098"/>
      <w:r>
        <w:lastRenderedPageBreak/>
        <w:t>Plan</w:t>
      </w:r>
      <w:bookmarkEnd w:id="9"/>
    </w:p>
    <w:p w:rsidR="00AD5718" w:rsidRDefault="009D34B8" w:rsidP="00AD5718">
      <w:pPr>
        <w:pStyle w:val="berschrift2"/>
      </w:pPr>
      <w:bookmarkStart w:id="10" w:name="_Toc308184099"/>
      <w:r>
        <w:t>Meilensteine</w:t>
      </w:r>
      <w:bookmarkEnd w:id="10"/>
    </w:p>
    <w:p w:rsidR="004821AE" w:rsidRDefault="00AD5718" w:rsidP="009D34B8">
      <w:r>
        <w:t>&lt;</w:t>
      </w:r>
      <w:r w:rsidR="009D34B8">
        <w:t xml:space="preserve">Aufzählung der Meilensteine, welche in dieser </w:t>
      </w:r>
      <w:r w:rsidR="00455AF1">
        <w:t>Iteration</w:t>
      </w:r>
      <w:r w:rsidR="009D34B8">
        <w:t xml:space="preserve"> erreicht werden sollten&gt;</w:t>
      </w:r>
    </w:p>
    <w:p w:rsidR="009D34B8" w:rsidRDefault="009D34B8" w:rsidP="009D34B8">
      <w:pPr>
        <w:pStyle w:val="berschrift2"/>
      </w:pPr>
      <w:bookmarkStart w:id="11" w:name="_Toc308184100"/>
      <w:r>
        <w:t>Arbeitspakete</w:t>
      </w:r>
      <w:bookmarkEnd w:id="11"/>
    </w:p>
    <w:p w:rsidR="00455AF1" w:rsidRDefault="00455AF1" w:rsidP="00455AF1">
      <w:r>
        <w:t>&lt;Verweis auf Projektmanagement Environment (z.B. Redmine), wo die Arbeitspakete definiert sind&gt;</w:t>
      </w:r>
    </w:p>
    <w:p w:rsidR="00455AF1" w:rsidRDefault="00455AF1" w:rsidP="00455AF1"/>
    <w:p w:rsidR="00455AF1" w:rsidRDefault="00455AF1" w:rsidP="00455AF1">
      <w:r>
        <w:t>&lt;Auflistung der Arbeitspakete der geplanten Iteration inklusive einer Beschreibung&gt;</w:t>
      </w:r>
    </w:p>
    <w:p w:rsidR="00455AF1" w:rsidRDefault="00455AF1" w:rsidP="00455AF1"/>
    <w:tbl>
      <w:tblPr>
        <w:tblStyle w:val="LightShading-Accent11"/>
        <w:tblW w:w="9747" w:type="dxa"/>
        <w:tblLook w:val="04A0" w:firstRow="1" w:lastRow="0" w:firstColumn="1" w:lastColumn="0" w:noHBand="0" w:noVBand="1"/>
      </w:tblPr>
      <w:tblGrid>
        <w:gridCol w:w="2660"/>
        <w:gridCol w:w="7087"/>
      </w:tblGrid>
      <w:tr w:rsidR="00455AF1" w:rsidRPr="00C35BC8" w:rsidTr="00455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55AF1" w:rsidRPr="00C35BC8" w:rsidRDefault="00455AF1" w:rsidP="003110DC">
            <w:pPr>
              <w:rPr>
                <w:color w:val="auto"/>
              </w:rPr>
            </w:pPr>
            <w:r>
              <w:rPr>
                <w:color w:val="auto"/>
              </w:rPr>
              <w:t>Arbeitspaket</w:t>
            </w:r>
          </w:p>
        </w:tc>
        <w:tc>
          <w:tcPr>
            <w:tcW w:w="7087" w:type="dxa"/>
          </w:tcPr>
          <w:p w:rsidR="00455AF1" w:rsidRPr="00C35BC8" w:rsidRDefault="00455AF1" w:rsidP="003110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Beschreibung</w:t>
            </w:r>
          </w:p>
        </w:tc>
      </w:tr>
      <w:tr w:rsidR="00455AF1" w:rsidRPr="00C35BC8" w:rsidTr="0045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55AF1" w:rsidRPr="00C35BC8" w:rsidRDefault="00455AF1" w:rsidP="003110DC">
            <w:pPr>
              <w:rPr>
                <w:color w:val="auto"/>
              </w:rPr>
            </w:pPr>
            <w:r>
              <w:rPr>
                <w:color w:val="auto"/>
              </w:rPr>
              <w:t>&lt;Name des Arbeitspaketes&gt;</w:t>
            </w:r>
          </w:p>
        </w:tc>
        <w:tc>
          <w:tcPr>
            <w:tcW w:w="7087" w:type="dxa"/>
          </w:tcPr>
          <w:p w:rsidR="00455AF1" w:rsidRPr="00C35BC8" w:rsidRDefault="00455AF1" w:rsidP="00455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&lt;Beschreibung des Arbeitspaketes&gt;</w:t>
            </w:r>
          </w:p>
        </w:tc>
      </w:tr>
      <w:tr w:rsidR="00455AF1" w:rsidRPr="00C35BC8" w:rsidTr="00455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55AF1" w:rsidRPr="00C35BC8" w:rsidRDefault="00455AF1" w:rsidP="003110DC">
            <w:pPr>
              <w:rPr>
                <w:color w:val="auto"/>
              </w:rPr>
            </w:pPr>
          </w:p>
        </w:tc>
        <w:tc>
          <w:tcPr>
            <w:tcW w:w="7087" w:type="dxa"/>
          </w:tcPr>
          <w:p w:rsidR="00455AF1" w:rsidRPr="00C35BC8" w:rsidRDefault="00455AF1" w:rsidP="0031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55AF1" w:rsidRPr="00C35BC8" w:rsidTr="00455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55AF1" w:rsidRPr="00C35BC8" w:rsidRDefault="00455AF1" w:rsidP="003110DC">
            <w:pPr>
              <w:rPr>
                <w:color w:val="auto"/>
              </w:rPr>
            </w:pPr>
          </w:p>
        </w:tc>
        <w:tc>
          <w:tcPr>
            <w:tcW w:w="7087" w:type="dxa"/>
          </w:tcPr>
          <w:p w:rsidR="00455AF1" w:rsidRPr="00C35BC8" w:rsidRDefault="00455AF1" w:rsidP="0031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34B8" w:rsidRPr="009D34B8" w:rsidRDefault="009D34B8" w:rsidP="00455AF1"/>
    <w:sectPr w:rsidR="009D34B8" w:rsidRPr="009D34B8" w:rsidSect="008717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54A" w:rsidRDefault="007B754A" w:rsidP="00C35BC8">
      <w:r>
        <w:separator/>
      </w:r>
    </w:p>
  </w:endnote>
  <w:endnote w:type="continuationSeparator" w:id="0">
    <w:p w:rsidR="007B754A" w:rsidRDefault="007B754A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E7B" w:rsidRDefault="007B6E7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4F" w:rsidRPr="00FD5087" w:rsidRDefault="00C35BC8" w:rsidP="00901001">
    <w:pPr>
      <w:pStyle w:val="Fuzeile"/>
      <w:tabs>
        <w:tab w:val="clear" w:pos="4536"/>
        <w:tab w:val="center" w:pos="5529"/>
      </w:tabs>
      <w:rPr>
        <w:color w:val="808080" w:themeColor="background1" w:themeShade="80"/>
      </w:rPr>
    </w:pPr>
    <w:bookmarkStart w:id="12" w:name="_GoBack"/>
    <w:r w:rsidRPr="00FD5087">
      <w:rPr>
        <w:color w:val="808080" w:themeColor="background1" w:themeShade="80"/>
      </w:rPr>
      <w:t xml:space="preserve">Dokument: </w:t>
    </w:r>
    <w:r w:rsidR="007B754A" w:rsidRPr="00D3580F">
      <w:rPr>
        <w:color w:val="808080" w:themeColor="background1" w:themeShade="80"/>
      </w:rPr>
      <w:fldChar w:fldCharType="begin"/>
    </w:r>
    <w:r w:rsidR="007B754A" w:rsidRPr="00D3580F">
      <w:rPr>
        <w:color w:val="808080" w:themeColor="background1" w:themeShade="80"/>
      </w:rPr>
      <w:instrText xml:space="preserve"> FILENAME   \* MERGEFORMAT </w:instrText>
    </w:r>
    <w:r w:rsidR="007B754A" w:rsidRPr="00D3580F">
      <w:rPr>
        <w:color w:val="808080" w:themeColor="background1" w:themeShade="80"/>
      </w:rPr>
      <w:fldChar w:fldCharType="separate"/>
    </w:r>
    <w:r w:rsidR="00901001" w:rsidRPr="00901001">
      <w:rPr>
        <w:color w:val="808080" w:themeColor="background1" w:themeShade="80"/>
      </w:rPr>
      <w:t>IterationsplanTemplate</w:t>
    </w:r>
    <w:r w:rsidR="00901001" w:rsidRPr="00D3580F">
      <w:rPr>
        <w:color w:val="808080" w:themeColor="background1" w:themeShade="80"/>
      </w:rPr>
      <w:t>.docx</w:t>
    </w:r>
    <w:r w:rsidR="007B754A" w:rsidRPr="00D3580F">
      <w:rPr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B72FF4">
      <w:rPr>
        <w:color w:val="808080" w:themeColor="background1" w:themeShade="80"/>
      </w:rPr>
      <w:t xml:space="preserve"> &lt;Nr&gt;</w:t>
    </w:r>
    <w:r w:rsidRPr="00FD5087">
      <w:rPr>
        <w:color w:val="808080" w:themeColor="background1" w:themeShade="80"/>
      </w:rPr>
      <w:tab/>
      <w:t xml:space="preserve">Datum: </w:t>
    </w:r>
    <w:r w:rsidR="009C188F">
      <w:rPr>
        <w:color w:val="808080" w:themeColor="background1" w:themeShade="80"/>
      </w:rPr>
      <w:fldChar w:fldCharType="begin"/>
    </w:r>
    <w:r w:rsidR="00B72FF4">
      <w:rPr>
        <w:color w:val="808080" w:themeColor="background1" w:themeShade="80"/>
      </w:rPr>
      <w:instrText xml:space="preserve"> TIME \@ "dd.MM.yyyy" </w:instrText>
    </w:r>
    <w:r w:rsidR="009C188F">
      <w:rPr>
        <w:color w:val="808080" w:themeColor="background1" w:themeShade="80"/>
      </w:rPr>
      <w:fldChar w:fldCharType="separate"/>
    </w:r>
    <w:r w:rsidR="00D3580F">
      <w:rPr>
        <w:color w:val="808080" w:themeColor="background1" w:themeShade="80"/>
      </w:rPr>
      <w:t>09.11.2011</w:t>
    </w:r>
    <w:r w:rsidR="009C188F">
      <w:rPr>
        <w:color w:val="808080" w:themeColor="background1" w:themeShade="80"/>
      </w:rPr>
      <w:fldChar w:fldCharType="end"/>
    </w:r>
    <w:bookmarkEnd w:id="1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E7B" w:rsidRDefault="007B6E7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54A" w:rsidRDefault="007B754A" w:rsidP="00C35BC8">
      <w:r>
        <w:separator/>
      </w:r>
    </w:p>
  </w:footnote>
  <w:footnote w:type="continuationSeparator" w:id="0">
    <w:p w:rsidR="007B754A" w:rsidRDefault="007B754A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E7B" w:rsidRDefault="007B6E7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C35BC8" w:rsidRPr="002E1CF7" w:rsidTr="00E44E4F">
      <w:trPr>
        <w:cantSplit/>
      </w:trPr>
      <w:tc>
        <w:tcPr>
          <w:tcW w:w="2055" w:type="dxa"/>
        </w:tcPr>
        <w:p w:rsidR="00C35BC8" w:rsidRPr="002E1CF7" w:rsidRDefault="00B72FF4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645184" cy="393512"/>
                <wp:effectExtent l="19050" t="0" r="2516" b="0"/>
                <wp:docPr id="2" name="Bild 1" descr="C:\Users\Zurbi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Zurbi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018" cy="393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C35BC8" w:rsidRPr="002E1CF7" w:rsidRDefault="00B72FF4" w:rsidP="0075542C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&lt;Semester&gt;</w:t>
          </w:r>
        </w:p>
        <w:p w:rsidR="00C35BC8" w:rsidRPr="002E1CF7" w:rsidRDefault="00C35BC8" w:rsidP="00B72FF4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 w:rsidR="00B72FF4">
            <w:rPr>
              <w:color w:val="808080" w:themeColor="background1" w:themeShade="80"/>
              <w:lang w:val="en-US"/>
            </w:rPr>
            <w:t>&lt;Projektname&gt;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C35BC8" w:rsidRPr="002E1CF7" w:rsidRDefault="00C35BC8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="009C188F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="009C188F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3580F">
                <w:rPr>
                  <w:noProof/>
                  <w:color w:val="808080" w:themeColor="background1" w:themeShade="80"/>
                  <w:lang w:val="de-DE"/>
                </w:rPr>
                <w:t>1</w:t>
              </w:r>
              <w:r w:rsidR="009C188F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="009C188F"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="009C188F"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D3580F">
                <w:rPr>
                  <w:noProof/>
                  <w:color w:val="808080" w:themeColor="background1" w:themeShade="80"/>
                  <w:lang w:val="de-DE"/>
                </w:rPr>
                <w:t>5</w:t>
              </w:r>
              <w:r w:rsidR="009C188F"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:rsidR="00C35BC8" w:rsidRPr="002E1CF7" w:rsidRDefault="00C35BC8" w:rsidP="0075542C">
          <w:pPr>
            <w:rPr>
              <w:color w:val="808080" w:themeColor="background1" w:themeShade="80"/>
            </w:rPr>
          </w:pPr>
        </w:p>
      </w:tc>
    </w:tr>
  </w:tbl>
  <w:p w:rsidR="00C35BC8" w:rsidRDefault="00C35BC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E7B" w:rsidRDefault="007B6E7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33B03"/>
    <w:rsid w:val="00092317"/>
    <w:rsid w:val="000C008A"/>
    <w:rsid w:val="00122C3F"/>
    <w:rsid w:val="00151020"/>
    <w:rsid w:val="001672C4"/>
    <w:rsid w:val="001B5DD4"/>
    <w:rsid w:val="001E6F65"/>
    <w:rsid w:val="001F30B8"/>
    <w:rsid w:val="002E1CF7"/>
    <w:rsid w:val="00311BDF"/>
    <w:rsid w:val="00371561"/>
    <w:rsid w:val="00387D7C"/>
    <w:rsid w:val="00455AF1"/>
    <w:rsid w:val="00467CFB"/>
    <w:rsid w:val="00474AE3"/>
    <w:rsid w:val="004821AE"/>
    <w:rsid w:val="004D4498"/>
    <w:rsid w:val="004F3746"/>
    <w:rsid w:val="00576382"/>
    <w:rsid w:val="00577005"/>
    <w:rsid w:val="005C1C8D"/>
    <w:rsid w:val="005E5344"/>
    <w:rsid w:val="005E7E2E"/>
    <w:rsid w:val="006864A4"/>
    <w:rsid w:val="00726C48"/>
    <w:rsid w:val="00734909"/>
    <w:rsid w:val="007B6E7B"/>
    <w:rsid w:val="007B754A"/>
    <w:rsid w:val="007F58DA"/>
    <w:rsid w:val="0087172F"/>
    <w:rsid w:val="008804AF"/>
    <w:rsid w:val="008F3B9E"/>
    <w:rsid w:val="00901001"/>
    <w:rsid w:val="009234C2"/>
    <w:rsid w:val="009739CC"/>
    <w:rsid w:val="009C188F"/>
    <w:rsid w:val="009D34B8"/>
    <w:rsid w:val="00A34DFD"/>
    <w:rsid w:val="00A36430"/>
    <w:rsid w:val="00AD5718"/>
    <w:rsid w:val="00B20F85"/>
    <w:rsid w:val="00B72FF4"/>
    <w:rsid w:val="00B860A1"/>
    <w:rsid w:val="00BC0647"/>
    <w:rsid w:val="00BF531F"/>
    <w:rsid w:val="00C35BC8"/>
    <w:rsid w:val="00C6647C"/>
    <w:rsid w:val="00D34CFD"/>
    <w:rsid w:val="00D3580F"/>
    <w:rsid w:val="00DC7583"/>
    <w:rsid w:val="00DD0936"/>
    <w:rsid w:val="00E27B0A"/>
    <w:rsid w:val="00E401C7"/>
    <w:rsid w:val="00E44E4F"/>
    <w:rsid w:val="00EF23D7"/>
    <w:rsid w:val="00F3797B"/>
    <w:rsid w:val="00F77420"/>
    <w:rsid w:val="00F844D8"/>
    <w:rsid w:val="00FD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12566-A4DB-4081-A857-20FE959C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HSR</cp:lastModifiedBy>
  <cp:revision>19</cp:revision>
  <dcterms:created xsi:type="dcterms:W3CDTF">2011-10-15T14:35:00Z</dcterms:created>
  <dcterms:modified xsi:type="dcterms:W3CDTF">2011-11-09T14:42:00Z</dcterms:modified>
</cp:coreProperties>
</file>