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FD5087" w:rsidRPr="00424107" w:rsidRDefault="00FD5087" w:rsidP="00FD5087">
      <w:pPr>
        <w:jc w:val="center"/>
      </w:pPr>
    </w:p>
    <w:p w:rsidR="00B20F85" w:rsidRPr="00424107" w:rsidRDefault="00033B03" w:rsidP="00FD5087">
      <w:pPr>
        <w:jc w:val="center"/>
      </w:pPr>
      <w:r w:rsidRPr="00424107"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C35BC8"/>
    <w:p w:rsidR="00C35BC8" w:rsidRPr="00424107" w:rsidRDefault="001B5DD4" w:rsidP="00C35BC8">
      <w:pPr>
        <w:pStyle w:val="Titel"/>
        <w:rPr>
          <w:b w:val="0"/>
        </w:rPr>
      </w:pPr>
      <w:r w:rsidRPr="00424107">
        <w:t xml:space="preserve">Projekt: </w:t>
      </w:r>
      <w:r w:rsidR="00033B03" w:rsidRPr="00424107">
        <w:t>&lt;Projektname&gt;</w:t>
      </w:r>
      <w:r w:rsidRPr="00424107">
        <w:br/>
      </w:r>
      <w:r w:rsidRPr="00424107">
        <w:br/>
      </w:r>
      <w:r w:rsidR="00A26DA1">
        <w:t>Anforderungsspezifikation</w:t>
      </w:r>
    </w:p>
    <w:p w:rsidR="00C35BC8" w:rsidRPr="00424107" w:rsidRDefault="00C35BC8" w:rsidP="00033B03">
      <w:pPr>
        <w:jc w:val="center"/>
      </w:pPr>
    </w:p>
    <w:p w:rsidR="002E1CF7" w:rsidRPr="00424107" w:rsidRDefault="002E1CF7" w:rsidP="00C35BC8">
      <w:pPr>
        <w:jc w:val="center"/>
      </w:pPr>
    </w:p>
    <w:p w:rsidR="002E1CF7" w:rsidRPr="00424107" w:rsidRDefault="002E1CF7" w:rsidP="00C35BC8">
      <w:pPr>
        <w:jc w:val="center"/>
      </w:pPr>
    </w:p>
    <w:p w:rsidR="00C35BC8" w:rsidRPr="00424107" w:rsidRDefault="00033B03" w:rsidP="00474AE3">
      <w:pPr>
        <w:jc w:val="center"/>
      </w:pPr>
      <w:r w:rsidRPr="00424107">
        <w:t>&lt;Namen der Teammitglieder&gt;</w:t>
      </w:r>
    </w:p>
    <w:p w:rsidR="00C35BC8" w:rsidRPr="00424107" w:rsidRDefault="00C35BC8">
      <w:r w:rsidRPr="00424107">
        <w:br w:type="page"/>
      </w:r>
    </w:p>
    <w:p w:rsidR="00EF23D7" w:rsidRPr="00424107" w:rsidRDefault="00EF23D7" w:rsidP="00EF23D7">
      <w:pPr>
        <w:pStyle w:val="berschrift1"/>
        <w:numPr>
          <w:ilvl w:val="0"/>
          <w:numId w:val="0"/>
        </w:numPr>
      </w:pPr>
      <w:bookmarkStart w:id="0" w:name="_Toc286833037"/>
      <w:bookmarkStart w:id="1" w:name="_Toc308186956"/>
      <w:r w:rsidRPr="00424107">
        <w:lastRenderedPageBreak/>
        <w:t>Änderungsgeschichte</w:t>
      </w:r>
      <w:bookmarkEnd w:id="0"/>
      <w:bookmarkEnd w:id="1"/>
    </w:p>
    <w:p w:rsidR="00EF23D7" w:rsidRPr="00424107" w:rsidRDefault="00EF23D7" w:rsidP="00EF23D7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424107" w:rsidTr="00E4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EF23D7" w:rsidP="00D24880">
            <w:pPr>
              <w:rPr>
                <w:color w:val="auto"/>
              </w:rPr>
            </w:pPr>
            <w:r w:rsidRPr="00424107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EF23D7" w:rsidRPr="00424107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EF23D7" w:rsidRPr="00424107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EF23D7" w:rsidRPr="00424107" w:rsidRDefault="00EF23D7" w:rsidP="00D24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Autor</w:t>
            </w:r>
          </w:p>
        </w:tc>
      </w:tr>
      <w:tr w:rsidR="00EF23D7" w:rsidRPr="0042410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4E4F" w:rsidRPr="00424107" w:rsidRDefault="009234C2" w:rsidP="00D24880">
            <w:pPr>
              <w:rPr>
                <w:color w:val="auto"/>
              </w:rPr>
            </w:pPr>
            <w:r w:rsidRPr="00424107"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EF23D7" w:rsidRPr="00424107" w:rsidRDefault="009234C2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&lt;Nr&gt;</w:t>
            </w:r>
          </w:p>
        </w:tc>
        <w:tc>
          <w:tcPr>
            <w:tcW w:w="4253" w:type="dxa"/>
          </w:tcPr>
          <w:p w:rsidR="00EF23D7" w:rsidRPr="00424107" w:rsidRDefault="009234C2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EF23D7" w:rsidRPr="00424107" w:rsidRDefault="00122C3F" w:rsidP="00E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4107">
              <w:rPr>
                <w:color w:val="auto"/>
              </w:rPr>
              <w:t>&lt;</w:t>
            </w:r>
            <w:r w:rsidR="00E44E4F" w:rsidRPr="00424107">
              <w:rPr>
                <w:color w:val="auto"/>
              </w:rPr>
              <w:t>Vorname Name</w:t>
            </w:r>
            <w:r w:rsidRPr="00424107">
              <w:rPr>
                <w:color w:val="auto"/>
              </w:rPr>
              <w:t>&gt;</w:t>
            </w:r>
          </w:p>
        </w:tc>
      </w:tr>
      <w:tr w:rsidR="00EF23D7" w:rsidRPr="00424107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EF23D7" w:rsidP="00D2488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EF23D7" w:rsidRPr="00424107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EF23D7" w:rsidRPr="00424107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EF23D7" w:rsidRPr="00424107" w:rsidRDefault="00EF23D7" w:rsidP="00D24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F23D7" w:rsidRPr="0042410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F23D7" w:rsidRPr="00424107" w:rsidRDefault="00EF23D7" w:rsidP="00D2488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EF23D7" w:rsidRPr="00424107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EF23D7" w:rsidRPr="00424107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EF23D7" w:rsidRPr="00424107" w:rsidRDefault="00EF23D7" w:rsidP="00D2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C35BC8" w:rsidRPr="00424107" w:rsidRDefault="00C35BC8" w:rsidP="00C35BC8">
      <w:r w:rsidRPr="00424107">
        <w:br w:type="page"/>
      </w:r>
    </w:p>
    <w:p w:rsidR="00C35BC8" w:rsidRPr="00424107" w:rsidRDefault="00C35BC8" w:rsidP="00577005">
      <w:pPr>
        <w:pStyle w:val="berschrift1"/>
        <w:numPr>
          <w:ilvl w:val="0"/>
          <w:numId w:val="0"/>
        </w:numPr>
      </w:pPr>
      <w:bookmarkStart w:id="2" w:name="_Toc308186957"/>
      <w:r w:rsidRPr="00424107">
        <w:lastRenderedPageBreak/>
        <w:t>Inhalt</w:t>
      </w:r>
      <w:bookmarkEnd w:id="2"/>
    </w:p>
    <w:p w:rsidR="00C35BC8" w:rsidRPr="00424107" w:rsidRDefault="00C35BC8" w:rsidP="00C35BC8"/>
    <w:sdt>
      <w:sdtPr>
        <w:id w:val="7748214"/>
        <w:docPartObj>
          <w:docPartGallery w:val="Table of Contents"/>
          <w:docPartUnique/>
        </w:docPartObj>
      </w:sdtPr>
      <w:sdtEndPr/>
      <w:sdtContent>
        <w:p w:rsidR="00365E6A" w:rsidRDefault="004133D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424107">
            <w:fldChar w:fldCharType="begin"/>
          </w:r>
          <w:r w:rsidR="00C35BC8" w:rsidRPr="00424107">
            <w:instrText xml:space="preserve"> TOC \o "1-3" \h \z \u </w:instrText>
          </w:r>
          <w:r w:rsidRPr="00424107">
            <w:fldChar w:fldCharType="separate"/>
          </w:r>
          <w:hyperlink w:anchor="_Toc308186956" w:history="1">
            <w:r w:rsidR="00365E6A" w:rsidRPr="00E52A92">
              <w:rPr>
                <w:rStyle w:val="Hyperlink"/>
                <w:noProof/>
              </w:rPr>
              <w:t>Änderungsgeschichte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_Toc308186956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2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57" w:history="1">
            <w:r w:rsidR="00365E6A" w:rsidRPr="00E52A92">
              <w:rPr>
                <w:rStyle w:val="Hyperlink"/>
                <w:noProof/>
              </w:rPr>
              <w:t>Inhalt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_Toc308186957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3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58" w:history="1">
            <w:r w:rsidR="00365E6A" w:rsidRPr="00E52A92">
              <w:rPr>
                <w:rStyle w:val="Hyperlink"/>
                <w:noProof/>
              </w:rPr>
              <w:t>1. Einführung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_Toc308186958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4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59" w:history="1">
            <w:r w:rsidR="00365E6A" w:rsidRPr="00E52A92">
              <w:rPr>
                <w:rStyle w:val="Hyperlink"/>
                <w:noProof/>
              </w:rPr>
              <w:t>1.1 Beschreibung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_Toc308186959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4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0" w:history="1">
            <w:r w:rsidR="00365E6A" w:rsidRPr="00E52A92">
              <w:rPr>
                <w:rStyle w:val="Hyperlink"/>
                <w:noProof/>
              </w:rPr>
              <w:t>1.2 Gültigkeitsbereich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_Toc308186960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4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1" w:history="1">
            <w:r w:rsidR="00365E6A" w:rsidRPr="00E52A92">
              <w:rPr>
                <w:rStyle w:val="Hyperlink"/>
                <w:noProof/>
              </w:rPr>
              <w:t>1.3 Referenzen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_Toc308186961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4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2" w:history="1">
            <w:r w:rsidR="00365E6A" w:rsidRPr="00E52A92">
              <w:rPr>
                <w:rStyle w:val="Hyperlink"/>
                <w:noProof/>
              </w:rPr>
              <w:t>1.4 Übersicht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_Toc308186962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4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3" w:history="1">
            <w:r w:rsidR="00365E6A" w:rsidRPr="00E52A92">
              <w:rPr>
                <w:rStyle w:val="Hyperlink"/>
                <w:noProof/>
              </w:rPr>
              <w:t>2. Allgemeine Beschreibung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_Toc308186963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5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4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2.1 Produkt Perspektive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_Toc308186964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5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5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 xml:space="preserve">2.2 Produkt </w:t>
            </w:r>
            <w:r w:rsidR="00365E6A" w:rsidRPr="00E52A92">
              <w:rPr>
                <w:rStyle w:val="Hyperlink"/>
                <w:noProof/>
              </w:rPr>
              <w:t>Funktion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_Toc308186965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5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6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2.3 Benutzer Charakteristik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_Toc308186966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5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7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2.4 Einschränkungen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_Toc308186967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5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8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2.5 Annahmen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_Toc308186968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5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69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2.6 Abhängigkeiten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_Toc308186969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5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0" w:history="1">
            <w:r w:rsidR="00365E6A" w:rsidRPr="00E52A92">
              <w:rPr>
                <w:rStyle w:val="Hyperlink"/>
                <w:bCs/>
                <w:iCs/>
                <w:noProof/>
              </w:rPr>
              <w:t>3. Use Cases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_Toc308186970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6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1" w:history="1">
            <w:r w:rsidR="00365E6A" w:rsidRPr="00E52A92">
              <w:rPr>
                <w:rStyle w:val="Hyperlink"/>
                <w:noProof/>
              </w:rPr>
              <w:t>3.1 Use Case Diagramm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_Toc308186971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6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2" w:history="1">
            <w:r w:rsidR="00365E6A" w:rsidRPr="00E52A92">
              <w:rPr>
                <w:rStyle w:val="Hyperlink"/>
                <w:noProof/>
              </w:rPr>
              <w:t>3.2 Aktoren &amp; Stakeholder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_Toc308186972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6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3" w:history="1">
            <w:r w:rsidR="00365E6A" w:rsidRPr="00E52A92">
              <w:rPr>
                <w:rStyle w:val="Hyperlink"/>
                <w:noProof/>
                <w:lang w:val="en-US"/>
              </w:rPr>
              <w:t>3.3 Beschreibungen (Brief)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_Toc308186973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6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4" w:history="1">
            <w:r w:rsidR="00365E6A" w:rsidRPr="00E52A92">
              <w:rPr>
                <w:rStyle w:val="Hyperlink"/>
                <w:noProof/>
                <w:lang w:val="en-US"/>
              </w:rPr>
              <w:t>3.3.1 &lt;Use Case Name&gt;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_Toc308186974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6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5" w:history="1">
            <w:r w:rsidR="00365E6A" w:rsidRPr="00E52A92">
              <w:rPr>
                <w:rStyle w:val="Hyperlink"/>
                <w:noProof/>
                <w:lang w:val="en-US"/>
              </w:rPr>
              <w:t>3.4 Beschreibungen (Fully Dressed)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_Toc308186975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6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6" w:history="1">
            <w:r w:rsidR="00365E6A" w:rsidRPr="00E52A92">
              <w:rPr>
                <w:rStyle w:val="Hyperlink"/>
                <w:noProof/>
                <w:lang w:val="en-US"/>
              </w:rPr>
              <w:t>3.4.1 &lt;Use Case Name&gt;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_Toc308186976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6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7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4. Weitere Anforderungen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_Toc308186977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7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8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4.1 Qualitätsmerkmale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_Toc308186978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7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79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4.2 Schnittstellen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_Toc308186979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7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365E6A" w:rsidRDefault="006E0F3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6980" w:history="1">
            <w:r w:rsidR="00365E6A" w:rsidRPr="00E52A92">
              <w:rPr>
                <w:rStyle w:val="Hyperlink"/>
                <w:rFonts w:ascii="Calibri" w:hAnsi="Calibri" w:cs="Calibri"/>
                <w:noProof/>
              </w:rPr>
              <w:t>4.3 Randbedingungen</w:t>
            </w:r>
            <w:r w:rsidR="00365E6A">
              <w:rPr>
                <w:noProof/>
                <w:webHidden/>
              </w:rPr>
              <w:tab/>
            </w:r>
            <w:r w:rsidR="00365E6A">
              <w:rPr>
                <w:noProof/>
                <w:webHidden/>
              </w:rPr>
              <w:fldChar w:fldCharType="begin"/>
            </w:r>
            <w:r w:rsidR="00365E6A">
              <w:rPr>
                <w:noProof/>
                <w:webHidden/>
              </w:rPr>
              <w:instrText xml:space="preserve"> PAGEREF _Toc308186980 \h </w:instrText>
            </w:r>
            <w:r w:rsidR="00365E6A">
              <w:rPr>
                <w:noProof/>
                <w:webHidden/>
              </w:rPr>
            </w:r>
            <w:r w:rsidR="00365E6A">
              <w:rPr>
                <w:noProof/>
                <w:webHidden/>
              </w:rPr>
              <w:fldChar w:fldCharType="separate"/>
            </w:r>
            <w:r w:rsidR="00365E6A">
              <w:rPr>
                <w:noProof/>
                <w:webHidden/>
              </w:rPr>
              <w:t>7</w:t>
            </w:r>
            <w:r w:rsidR="00365E6A">
              <w:rPr>
                <w:noProof/>
                <w:webHidden/>
              </w:rPr>
              <w:fldChar w:fldCharType="end"/>
            </w:r>
          </w:hyperlink>
        </w:p>
        <w:p w:rsidR="00C35BC8" w:rsidRPr="00424107" w:rsidRDefault="004133DF">
          <w:r w:rsidRPr="00424107">
            <w:fldChar w:fldCharType="end"/>
          </w:r>
        </w:p>
      </w:sdtContent>
    </w:sdt>
    <w:p w:rsidR="00C35BC8" w:rsidRPr="00424107" w:rsidRDefault="00C35BC8">
      <w:r w:rsidRPr="00424107">
        <w:br w:type="page"/>
      </w:r>
    </w:p>
    <w:p w:rsidR="00C35BC8" w:rsidRPr="00424107" w:rsidRDefault="009234C2" w:rsidP="009234C2">
      <w:pPr>
        <w:pStyle w:val="berschrift1"/>
      </w:pPr>
      <w:bookmarkStart w:id="3" w:name="_Toc308186958"/>
      <w:r w:rsidRPr="00424107">
        <w:lastRenderedPageBreak/>
        <w:t>Einführung</w:t>
      </w:r>
      <w:bookmarkEnd w:id="3"/>
    </w:p>
    <w:p w:rsidR="00474AE3" w:rsidRPr="00424107" w:rsidRDefault="00853B4D" w:rsidP="002B79A8">
      <w:pPr>
        <w:pStyle w:val="berschrift2"/>
      </w:pPr>
      <w:bookmarkStart w:id="4" w:name="_Toc308186959"/>
      <w:r>
        <w:t>Beschreibung</w:t>
      </w:r>
      <w:bookmarkEnd w:id="4"/>
    </w:p>
    <w:p w:rsidR="002B79A8" w:rsidRPr="00424107" w:rsidRDefault="002B79A8" w:rsidP="002B79A8">
      <w:r w:rsidRPr="00424107">
        <w:rPr>
          <w:rFonts w:ascii="Calibri" w:hAnsi="Calibri" w:cs="Calibri"/>
        </w:rPr>
        <w:t xml:space="preserve">&lt;Beschreibung des Grundes, was der Zweck der Software ist und </w:t>
      </w:r>
      <w:r w:rsidR="00662504">
        <w:rPr>
          <w:rFonts w:ascii="Calibri" w:hAnsi="Calibri" w:cs="Calibri"/>
        </w:rPr>
        <w:t>was sie dem Anwender bietet</w:t>
      </w:r>
      <w:r w:rsidRPr="00424107">
        <w:t>&gt;</w:t>
      </w:r>
    </w:p>
    <w:p w:rsidR="000137B4" w:rsidRDefault="000137B4" w:rsidP="000137B4">
      <w:pPr>
        <w:pStyle w:val="berschrift2"/>
        <w:numPr>
          <w:ilvl w:val="1"/>
          <w:numId w:val="6"/>
        </w:numPr>
      </w:pPr>
      <w:bookmarkStart w:id="5" w:name="_Toc308183544"/>
      <w:bookmarkStart w:id="6" w:name="_Toc308186960"/>
      <w:r>
        <w:t>Gültigkeitsbereich</w:t>
      </w:r>
      <w:bookmarkEnd w:id="5"/>
      <w:bookmarkEnd w:id="6"/>
    </w:p>
    <w:p w:rsidR="000137B4" w:rsidRPr="00474AE3" w:rsidRDefault="000137B4" w:rsidP="000137B4">
      <w:r>
        <w:t>&lt; Gültigkeitsbereich des Dokumentes&gt;</w:t>
      </w:r>
    </w:p>
    <w:p w:rsidR="000137B4" w:rsidRDefault="000137B4" w:rsidP="000137B4">
      <w:pPr>
        <w:pStyle w:val="berschrift2"/>
        <w:numPr>
          <w:ilvl w:val="1"/>
          <w:numId w:val="6"/>
        </w:numPr>
      </w:pPr>
      <w:bookmarkStart w:id="7" w:name="_Toc308183545"/>
      <w:bookmarkStart w:id="8" w:name="_Toc308186961"/>
      <w:r>
        <w:t>Referenzen</w:t>
      </w:r>
      <w:bookmarkEnd w:id="7"/>
      <w:bookmarkEnd w:id="8"/>
    </w:p>
    <w:p w:rsidR="000137B4" w:rsidRDefault="000137B4" w:rsidP="000137B4">
      <w:r>
        <w:t>&lt;Liste aller verwendeten und referenzierten Dokumente, Bücher, Links, usw.&gt;</w:t>
      </w:r>
    </w:p>
    <w:p w:rsidR="000137B4" w:rsidRDefault="000137B4" w:rsidP="000137B4">
      <w:r>
        <w:t>&lt;Referenz auf ein Glossar Dokument, wo alle Abkürzungen und unklaren Begriffe erklärt werden&gt;</w:t>
      </w:r>
    </w:p>
    <w:p w:rsidR="000137B4" w:rsidRDefault="000137B4" w:rsidP="000137B4">
      <w:r>
        <w:t>&lt;Die Quellen / Referenzen sollten mit dem Word Tool automatisch erstellt werden&gt;</w:t>
      </w:r>
    </w:p>
    <w:p w:rsidR="000137B4" w:rsidRDefault="000137B4" w:rsidP="000137B4">
      <w:pPr>
        <w:pStyle w:val="berschrift2"/>
        <w:numPr>
          <w:ilvl w:val="1"/>
          <w:numId w:val="6"/>
        </w:numPr>
      </w:pPr>
      <w:bookmarkStart w:id="9" w:name="_Toc308183546"/>
      <w:bookmarkStart w:id="10" w:name="_Toc308186962"/>
      <w:r>
        <w:t>Übersicht</w:t>
      </w:r>
      <w:bookmarkEnd w:id="9"/>
      <w:bookmarkEnd w:id="10"/>
    </w:p>
    <w:p w:rsidR="000137B4" w:rsidRDefault="000137B4" w:rsidP="000137B4">
      <w:pPr>
        <w:tabs>
          <w:tab w:val="left" w:pos="8835"/>
          <w:tab w:val="right" w:pos="9072"/>
        </w:tabs>
      </w:pPr>
      <w:r>
        <w:t>&lt;Übersicht über den restlichen Teil dieses Dokumentes geben und dessen Aufbau erläutern&gt;</w:t>
      </w:r>
    </w:p>
    <w:p w:rsidR="00AD5718" w:rsidRPr="00424107" w:rsidRDefault="00AD5718">
      <w:r w:rsidRPr="00424107">
        <w:br w:type="page"/>
      </w:r>
    </w:p>
    <w:p w:rsidR="00AD5718" w:rsidRPr="00424107" w:rsidRDefault="002B79A8" w:rsidP="002B79A8">
      <w:pPr>
        <w:pStyle w:val="berschrift1"/>
      </w:pPr>
      <w:bookmarkStart w:id="11" w:name="_Toc308186963"/>
      <w:r w:rsidRPr="00424107">
        <w:lastRenderedPageBreak/>
        <w:t>Allgemeine Beschreibung</w:t>
      </w:r>
      <w:bookmarkEnd w:id="11"/>
    </w:p>
    <w:p w:rsidR="002B79A8" w:rsidRPr="00424107" w:rsidRDefault="002B79A8" w:rsidP="002B79A8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12" w:name="_Toc89098139"/>
      <w:bookmarkStart w:id="13" w:name="_Toc308186964"/>
      <w:r w:rsidRPr="00424107">
        <w:rPr>
          <w:rFonts w:ascii="Calibri" w:hAnsi="Calibri" w:cs="Calibri"/>
          <w:color w:val="548DD4"/>
        </w:rPr>
        <w:t>Produkt Perspektive</w:t>
      </w:r>
      <w:bookmarkEnd w:id="12"/>
      <w:bookmarkEnd w:id="13"/>
    </w:p>
    <w:p w:rsidR="002B79A8" w:rsidRPr="00424107" w:rsidRDefault="002B79A8" w:rsidP="002B79A8">
      <w:pPr>
        <w:rPr>
          <w:rFonts w:ascii="Calibri" w:hAnsi="Calibri" w:cs="Calibri"/>
        </w:rPr>
      </w:pPr>
      <w:r w:rsidRPr="00424107">
        <w:rPr>
          <w:rFonts w:ascii="Calibri" w:hAnsi="Calibri" w:cs="Calibri"/>
        </w:rPr>
        <w:t>&lt;Produkt Perspektive beschreiben&gt;</w:t>
      </w:r>
    </w:p>
    <w:p w:rsidR="002B79A8" w:rsidRPr="00424107" w:rsidRDefault="002B79A8" w:rsidP="002B79A8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14" w:name="_Toc89098140"/>
      <w:bookmarkStart w:id="15" w:name="_Toc308186965"/>
      <w:r w:rsidRPr="00424107">
        <w:rPr>
          <w:rFonts w:ascii="Calibri" w:hAnsi="Calibri" w:cs="Calibri"/>
          <w:color w:val="548DD4"/>
        </w:rPr>
        <w:t xml:space="preserve">Produkt </w:t>
      </w:r>
      <w:bookmarkEnd w:id="14"/>
      <w:r w:rsidRPr="00424107">
        <w:t>Funktion</w:t>
      </w:r>
      <w:bookmarkEnd w:id="15"/>
    </w:p>
    <w:p w:rsidR="002B79A8" w:rsidRPr="00424107" w:rsidRDefault="002B79A8" w:rsidP="002B79A8">
      <w:pPr>
        <w:rPr>
          <w:rFonts w:ascii="Calibri" w:hAnsi="Calibri" w:cs="Calibri"/>
        </w:rPr>
      </w:pPr>
      <w:r w:rsidRPr="00424107">
        <w:rPr>
          <w:rFonts w:ascii="Calibri" w:hAnsi="Calibri" w:cs="Calibri"/>
        </w:rPr>
        <w:t>&lt;</w:t>
      </w:r>
      <w:r w:rsidRPr="00424107">
        <w:t>A</w:t>
      </w:r>
      <w:r w:rsidRPr="00424107">
        <w:rPr>
          <w:rFonts w:ascii="Calibri" w:hAnsi="Calibri" w:cs="Calibri"/>
        </w:rPr>
        <w:t>llgemeine Beschreibung der Funktionen&gt;</w:t>
      </w:r>
    </w:p>
    <w:p w:rsidR="002B79A8" w:rsidRPr="00424107" w:rsidRDefault="00424107" w:rsidP="002B79A8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16" w:name="_Toc89098141"/>
      <w:bookmarkStart w:id="17" w:name="_Toc308186966"/>
      <w:r w:rsidRPr="00424107">
        <w:rPr>
          <w:rFonts w:ascii="Calibri" w:hAnsi="Calibri" w:cs="Calibri"/>
          <w:color w:val="548DD4"/>
        </w:rPr>
        <w:t>Benutzer Charakteristik</w:t>
      </w:r>
      <w:bookmarkEnd w:id="16"/>
      <w:bookmarkEnd w:id="17"/>
    </w:p>
    <w:p w:rsidR="002B79A8" w:rsidRPr="00424107" w:rsidRDefault="00424107" w:rsidP="002B79A8">
      <w:pPr>
        <w:rPr>
          <w:rFonts w:ascii="Calibri" w:hAnsi="Calibri" w:cs="Calibri"/>
        </w:rPr>
      </w:pPr>
      <w:r w:rsidRPr="00424107">
        <w:rPr>
          <w:rFonts w:ascii="Calibri" w:hAnsi="Calibri" w:cs="Calibri"/>
        </w:rPr>
        <w:t>&lt;Zielgruppe des Produktes</w:t>
      </w:r>
      <w:r w:rsidR="002B79A8" w:rsidRPr="00424107">
        <w:rPr>
          <w:rFonts w:ascii="Calibri" w:hAnsi="Calibri" w:cs="Calibri"/>
        </w:rPr>
        <w:t>&gt;</w:t>
      </w:r>
    </w:p>
    <w:p w:rsidR="002B79A8" w:rsidRPr="00424107" w:rsidRDefault="002B79A8" w:rsidP="002B79A8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18" w:name="_Toc89098142"/>
      <w:bookmarkStart w:id="19" w:name="_Toc308186967"/>
      <w:r w:rsidRPr="00424107">
        <w:rPr>
          <w:rFonts w:ascii="Calibri" w:hAnsi="Calibri" w:cs="Calibri"/>
          <w:color w:val="548DD4"/>
        </w:rPr>
        <w:t>Einschränkungen</w:t>
      </w:r>
      <w:bookmarkEnd w:id="18"/>
      <w:bookmarkEnd w:id="19"/>
    </w:p>
    <w:p w:rsidR="002B79A8" w:rsidRPr="00424107" w:rsidRDefault="002B79A8" w:rsidP="002B79A8">
      <w:pPr>
        <w:rPr>
          <w:rFonts w:ascii="Calibri" w:hAnsi="Calibri" w:cs="Calibri"/>
        </w:rPr>
      </w:pPr>
      <w:r w:rsidRPr="00424107">
        <w:rPr>
          <w:rFonts w:ascii="Calibri" w:hAnsi="Calibri" w:cs="Calibri"/>
        </w:rPr>
        <w:t>&lt;Wo sind die Grenzen des Produkts&gt;</w:t>
      </w:r>
    </w:p>
    <w:p w:rsidR="002B79A8" w:rsidRPr="00424107" w:rsidRDefault="002B79A8" w:rsidP="002B79A8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20" w:name="_Toc89098143"/>
      <w:bookmarkStart w:id="21" w:name="_Toc308186968"/>
      <w:r w:rsidRPr="00424107">
        <w:rPr>
          <w:rFonts w:ascii="Calibri" w:hAnsi="Calibri" w:cs="Calibri"/>
          <w:color w:val="548DD4"/>
        </w:rPr>
        <w:t>Annahmen</w:t>
      </w:r>
      <w:bookmarkEnd w:id="20"/>
      <w:bookmarkEnd w:id="21"/>
    </w:p>
    <w:p w:rsidR="002B79A8" w:rsidRPr="00424107" w:rsidRDefault="002B79A8" w:rsidP="002B79A8">
      <w:pPr>
        <w:rPr>
          <w:rFonts w:ascii="Calibri" w:hAnsi="Calibri" w:cs="Calibri"/>
        </w:rPr>
      </w:pPr>
      <w:r w:rsidRPr="00424107">
        <w:rPr>
          <w:rFonts w:ascii="Calibri" w:hAnsi="Calibri" w:cs="Calibri"/>
        </w:rPr>
        <w:t xml:space="preserve">&lt;Was ist unklar und wird </w:t>
      </w:r>
      <w:r w:rsidR="00424107" w:rsidRPr="00424107">
        <w:rPr>
          <w:rFonts w:ascii="Calibri" w:hAnsi="Calibri" w:cs="Calibri"/>
        </w:rPr>
        <w:t>angenommen bezüglich des Projektes oder des Produktes</w:t>
      </w:r>
      <w:r w:rsidRPr="00424107">
        <w:rPr>
          <w:rFonts w:ascii="Calibri" w:hAnsi="Calibri" w:cs="Calibri"/>
        </w:rPr>
        <w:t>&gt;</w:t>
      </w:r>
    </w:p>
    <w:p w:rsidR="002B79A8" w:rsidRPr="00424107" w:rsidRDefault="002B79A8" w:rsidP="002B79A8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22" w:name="_Toc89098144"/>
      <w:bookmarkStart w:id="23" w:name="_Toc308186969"/>
      <w:r w:rsidRPr="00424107">
        <w:rPr>
          <w:rFonts w:ascii="Calibri" w:hAnsi="Calibri" w:cs="Calibri"/>
          <w:color w:val="548DD4"/>
        </w:rPr>
        <w:t>Abhängigkeiten</w:t>
      </w:r>
      <w:bookmarkEnd w:id="22"/>
      <w:bookmarkEnd w:id="23"/>
    </w:p>
    <w:p w:rsidR="002B79A8" w:rsidRPr="00424107" w:rsidRDefault="002B79A8" w:rsidP="002B79A8">
      <w:pPr>
        <w:rPr>
          <w:rFonts w:ascii="Calibri" w:hAnsi="Calibri" w:cs="Calibri"/>
        </w:rPr>
      </w:pPr>
      <w:r w:rsidRPr="00424107">
        <w:rPr>
          <w:rFonts w:ascii="Calibri" w:hAnsi="Calibri" w:cs="Calibri"/>
        </w:rPr>
        <w:t>&lt;</w:t>
      </w:r>
      <w:r w:rsidR="00424107" w:rsidRPr="00424107">
        <w:rPr>
          <w:rFonts w:ascii="Calibri" w:hAnsi="Calibri" w:cs="Calibri"/>
        </w:rPr>
        <w:t>V</w:t>
      </w:r>
      <w:r w:rsidRPr="00424107">
        <w:rPr>
          <w:rFonts w:ascii="Calibri" w:hAnsi="Calibri" w:cs="Calibri"/>
        </w:rPr>
        <w:t>on welchen Faktoren hängt das Produkt ab&gt;</w:t>
      </w:r>
    </w:p>
    <w:p w:rsidR="00424107" w:rsidRPr="00424107" w:rsidRDefault="00424107">
      <w:pPr>
        <w:rPr>
          <w:rFonts w:ascii="Calibri" w:hAnsi="Calibri" w:cs="Calibri"/>
          <w:b/>
          <w:color w:val="548DD4"/>
          <w:kern w:val="28"/>
          <w:sz w:val="32"/>
          <w:szCs w:val="32"/>
        </w:rPr>
      </w:pPr>
      <w:bookmarkStart w:id="24" w:name="_Toc89098146"/>
      <w:r w:rsidRPr="00424107">
        <w:rPr>
          <w:rFonts w:ascii="Calibri" w:hAnsi="Calibri" w:cs="Calibri"/>
          <w:color w:val="548DD4"/>
        </w:rPr>
        <w:br w:type="page"/>
      </w:r>
    </w:p>
    <w:p w:rsidR="00CD1469" w:rsidRPr="00DD4E1B" w:rsidRDefault="00CD1469" w:rsidP="00CD1469">
      <w:pPr>
        <w:pStyle w:val="berschrift1"/>
        <w:tabs>
          <w:tab w:val="num" w:pos="360"/>
        </w:tabs>
        <w:spacing w:after="200"/>
        <w:rPr>
          <w:bCs/>
          <w:iCs/>
        </w:rPr>
      </w:pPr>
      <w:bookmarkStart w:id="25" w:name="_Toc89098170"/>
      <w:bookmarkStart w:id="26" w:name="_Toc308186970"/>
      <w:bookmarkEnd w:id="24"/>
      <w:proofErr w:type="spellStart"/>
      <w:r w:rsidRPr="00DD4E1B">
        <w:rPr>
          <w:bCs/>
          <w:iCs/>
        </w:rPr>
        <w:lastRenderedPageBreak/>
        <w:t>Use</w:t>
      </w:r>
      <w:proofErr w:type="spellEnd"/>
      <w:r w:rsidRPr="00DD4E1B">
        <w:rPr>
          <w:bCs/>
          <w:iCs/>
        </w:rPr>
        <w:t xml:space="preserve"> Cases</w:t>
      </w:r>
      <w:bookmarkEnd w:id="25"/>
      <w:bookmarkEnd w:id="26"/>
    </w:p>
    <w:p w:rsidR="00CD1469" w:rsidRPr="006C1989" w:rsidRDefault="00CD1469" w:rsidP="00CD1469">
      <w:r>
        <w:t xml:space="preserve">&lt;Detailbeschreibung sämtlicher </w:t>
      </w:r>
      <w:proofErr w:type="spellStart"/>
      <w:r>
        <w:t>Use</w:t>
      </w:r>
      <w:proofErr w:type="spellEnd"/>
      <w:r>
        <w:t xml:space="preserve"> Cases. Erfolgt dieser Teil in einem separaten Dokument kann dieser Punkt weggelassen und unter Punkt .2.7 das entsprechende Dokument referenziert werden&gt; </w:t>
      </w:r>
    </w:p>
    <w:p w:rsidR="00CD1469" w:rsidRDefault="00CD1469" w:rsidP="00CD1469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</w:pPr>
      <w:bookmarkStart w:id="27" w:name="_Toc89098171"/>
      <w:bookmarkStart w:id="28" w:name="_Toc308186971"/>
      <w:proofErr w:type="spellStart"/>
      <w:r>
        <w:t>Use</w:t>
      </w:r>
      <w:proofErr w:type="spellEnd"/>
      <w:r>
        <w:t xml:space="preserve"> Case Diagramm</w:t>
      </w:r>
      <w:bookmarkEnd w:id="27"/>
      <w:bookmarkEnd w:id="28"/>
    </w:p>
    <w:p w:rsidR="00CD1469" w:rsidRDefault="00CD1469" w:rsidP="00CD1469">
      <w:r>
        <w:t>&lt;</w:t>
      </w:r>
      <w:proofErr w:type="spellStart"/>
      <w:r>
        <w:t>Use</w:t>
      </w:r>
      <w:proofErr w:type="spellEnd"/>
      <w:r>
        <w:t xml:space="preserve"> Case Diagramm&gt;</w:t>
      </w:r>
    </w:p>
    <w:p w:rsidR="00CD1469" w:rsidRDefault="00CD1469" w:rsidP="00CD1469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</w:pPr>
      <w:bookmarkStart w:id="29" w:name="_Toc89098172"/>
      <w:bookmarkStart w:id="30" w:name="_Toc308186972"/>
      <w:proofErr w:type="spellStart"/>
      <w:r>
        <w:t>Aktoren</w:t>
      </w:r>
      <w:proofErr w:type="spellEnd"/>
      <w:r>
        <w:t xml:space="preserve"> &amp; </w:t>
      </w:r>
      <w:proofErr w:type="spellStart"/>
      <w:r>
        <w:t>Stakeholder</w:t>
      </w:r>
      <w:bookmarkEnd w:id="29"/>
      <w:bookmarkEnd w:id="30"/>
      <w:proofErr w:type="spellEnd"/>
    </w:p>
    <w:p w:rsidR="00CD1469" w:rsidRPr="006C1989" w:rsidRDefault="00CD1469" w:rsidP="00CD1469">
      <w:r>
        <w:t>&lt;Aufzählung und Beschreibung der</w:t>
      </w:r>
      <w:r w:rsidR="00447CAB">
        <w:t xml:space="preserve"> </w:t>
      </w:r>
      <w:proofErr w:type="spellStart"/>
      <w:r w:rsidR="00447CAB">
        <w:t>Aktoren</w:t>
      </w:r>
      <w:proofErr w:type="spellEnd"/>
      <w:r w:rsidR="00447CAB">
        <w:t xml:space="preserve"> &amp; </w:t>
      </w:r>
      <w:proofErr w:type="spellStart"/>
      <w:r w:rsidR="00447CAB">
        <w:t>Stakeholder</w:t>
      </w:r>
      <w:proofErr w:type="spellEnd"/>
      <w:r>
        <w:t>&gt;</w:t>
      </w:r>
    </w:p>
    <w:p w:rsidR="00CD1469" w:rsidRDefault="0095120B" w:rsidP="00CD1469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lang w:val="en-US"/>
        </w:rPr>
      </w:pPr>
      <w:bookmarkStart w:id="31" w:name="_Toc308186973"/>
      <w:proofErr w:type="spellStart"/>
      <w:r>
        <w:rPr>
          <w:lang w:val="en-US"/>
        </w:rPr>
        <w:t>Beschreibungen</w:t>
      </w:r>
      <w:proofErr w:type="spellEnd"/>
      <w:r>
        <w:rPr>
          <w:lang w:val="en-US"/>
        </w:rPr>
        <w:t xml:space="preserve"> (Brief)</w:t>
      </w:r>
      <w:bookmarkEnd w:id="31"/>
    </w:p>
    <w:p w:rsidR="0095120B" w:rsidRPr="0095120B" w:rsidRDefault="0095120B" w:rsidP="0095120B">
      <w:r w:rsidRPr="0095120B">
        <w:t xml:space="preserve">&lt;Alle </w:t>
      </w:r>
      <w:proofErr w:type="spellStart"/>
      <w:r w:rsidRPr="0095120B">
        <w:t>Use</w:t>
      </w:r>
      <w:proofErr w:type="spellEnd"/>
      <w:r w:rsidRPr="0095120B">
        <w:t xml:space="preserve"> Cases in einz</w:t>
      </w:r>
      <w:r w:rsidR="00CC55AD">
        <w:t>el</w:t>
      </w:r>
      <w:bookmarkStart w:id="32" w:name="_GoBack"/>
      <w:bookmarkEnd w:id="32"/>
      <w:r w:rsidRPr="0095120B">
        <w:t>nen Kapiteln beschreiben im Brief Format&gt;</w:t>
      </w:r>
    </w:p>
    <w:p w:rsidR="0095120B" w:rsidRPr="0095120B" w:rsidRDefault="0095120B" w:rsidP="0095120B">
      <w:pPr>
        <w:pStyle w:val="berschrift3"/>
        <w:rPr>
          <w:lang w:val="en-US"/>
        </w:rPr>
      </w:pPr>
      <w:bookmarkStart w:id="33" w:name="_Toc308186974"/>
      <w:r>
        <w:rPr>
          <w:lang w:val="en-US"/>
        </w:rPr>
        <w:t>&lt;Use Case Name&gt;</w:t>
      </w:r>
      <w:bookmarkEnd w:id="33"/>
    </w:p>
    <w:p w:rsidR="00CD1469" w:rsidRPr="0095120B" w:rsidRDefault="00CD1469" w:rsidP="00CD1469">
      <w:r w:rsidRPr="0095120B">
        <w:t>&lt;</w:t>
      </w:r>
      <w:r w:rsidR="0095120B" w:rsidRPr="0095120B">
        <w:t xml:space="preserve">Beschreibung zum </w:t>
      </w:r>
      <w:proofErr w:type="spellStart"/>
      <w:r w:rsidR="0095120B" w:rsidRPr="0095120B">
        <w:t>Use</w:t>
      </w:r>
      <w:proofErr w:type="spellEnd"/>
      <w:r w:rsidR="0095120B" w:rsidRPr="0095120B">
        <w:t xml:space="preserve"> Case im Brief Format</w:t>
      </w:r>
      <w:r w:rsidRPr="0095120B">
        <w:t>&gt;</w:t>
      </w:r>
    </w:p>
    <w:p w:rsidR="00CD1469" w:rsidRDefault="0095120B" w:rsidP="00CD1469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lang w:val="en-US"/>
        </w:rPr>
      </w:pPr>
      <w:bookmarkStart w:id="34" w:name="_Toc308186975"/>
      <w:proofErr w:type="spellStart"/>
      <w:r>
        <w:rPr>
          <w:lang w:val="en-US"/>
        </w:rPr>
        <w:t>Beschreibungen</w:t>
      </w:r>
      <w:proofErr w:type="spellEnd"/>
      <w:r>
        <w:rPr>
          <w:lang w:val="en-US"/>
        </w:rPr>
        <w:t xml:space="preserve"> (Fully Dressed)</w:t>
      </w:r>
      <w:bookmarkEnd w:id="34"/>
    </w:p>
    <w:p w:rsidR="00CD1469" w:rsidRPr="0095120B" w:rsidRDefault="00CD1469" w:rsidP="00CD1469">
      <w:r w:rsidRPr="0095120B">
        <w:t>&lt;</w:t>
      </w:r>
      <w:r w:rsidR="0095120B" w:rsidRPr="0095120B">
        <w:t xml:space="preserve">Spezielle und wichtige </w:t>
      </w:r>
      <w:proofErr w:type="spellStart"/>
      <w:r w:rsidR="0095120B" w:rsidRPr="0095120B">
        <w:t>Use</w:t>
      </w:r>
      <w:proofErr w:type="spellEnd"/>
      <w:r w:rsidR="0095120B" w:rsidRPr="0095120B">
        <w:t xml:space="preserve"> Cases in einzelnen Kapiteln beschreiben im </w:t>
      </w:r>
      <w:proofErr w:type="spellStart"/>
      <w:r w:rsidR="0095120B" w:rsidRPr="0095120B">
        <w:t>Fully</w:t>
      </w:r>
      <w:proofErr w:type="spellEnd"/>
      <w:r w:rsidR="0095120B" w:rsidRPr="0095120B">
        <w:t xml:space="preserve"> </w:t>
      </w:r>
      <w:proofErr w:type="spellStart"/>
      <w:r w:rsidR="0095120B" w:rsidRPr="0095120B">
        <w:t>Dressed</w:t>
      </w:r>
      <w:proofErr w:type="spellEnd"/>
      <w:r w:rsidR="0095120B" w:rsidRPr="0095120B">
        <w:t xml:space="preserve"> Format</w:t>
      </w:r>
      <w:r w:rsidRPr="0095120B">
        <w:t>&gt;</w:t>
      </w:r>
    </w:p>
    <w:p w:rsidR="0095120B" w:rsidRPr="0095120B" w:rsidRDefault="0095120B" w:rsidP="0095120B">
      <w:pPr>
        <w:pStyle w:val="berschrift3"/>
        <w:rPr>
          <w:lang w:val="en-US"/>
        </w:rPr>
      </w:pPr>
      <w:bookmarkStart w:id="35" w:name="_Toc308186976"/>
      <w:r>
        <w:rPr>
          <w:lang w:val="en-US"/>
        </w:rPr>
        <w:t>&lt;Use Case Name&gt;</w:t>
      </w:r>
      <w:bookmarkEnd w:id="35"/>
    </w:p>
    <w:p w:rsidR="00BE0E59" w:rsidRDefault="0095120B" w:rsidP="002B79A8">
      <w:r w:rsidRPr="0095120B">
        <w:t xml:space="preserve">&lt;Beschreibung zum </w:t>
      </w:r>
      <w:proofErr w:type="spellStart"/>
      <w:r w:rsidRPr="0095120B">
        <w:t>Use</w:t>
      </w:r>
      <w:proofErr w:type="spellEnd"/>
      <w:r w:rsidRPr="0095120B">
        <w:t xml:space="preserve"> Case im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 w:rsidRPr="0095120B">
        <w:t xml:space="preserve"> Format</w:t>
      </w:r>
      <w:r w:rsidR="00447CAB">
        <w:t>&gt;</w:t>
      </w:r>
    </w:p>
    <w:p w:rsidR="00BE0E59" w:rsidRDefault="00BE0E59">
      <w:r>
        <w:br w:type="page"/>
      </w:r>
    </w:p>
    <w:p w:rsidR="00BE0E59" w:rsidRPr="00424107" w:rsidRDefault="00BE0E59" w:rsidP="00BE0E59">
      <w:pPr>
        <w:pStyle w:val="berschrift1"/>
        <w:tabs>
          <w:tab w:val="num" w:pos="360"/>
        </w:tabs>
        <w:spacing w:after="200"/>
        <w:ind w:left="360" w:hanging="360"/>
        <w:rPr>
          <w:rFonts w:ascii="Calibri" w:hAnsi="Calibri" w:cs="Calibri"/>
          <w:color w:val="548DD4"/>
        </w:rPr>
      </w:pPr>
      <w:bookmarkStart w:id="36" w:name="_Toc308186977"/>
      <w:r>
        <w:rPr>
          <w:rFonts w:ascii="Calibri" w:hAnsi="Calibri" w:cs="Calibri"/>
          <w:color w:val="548DD4"/>
        </w:rPr>
        <w:lastRenderedPageBreak/>
        <w:t>Weitere</w:t>
      </w:r>
      <w:r w:rsidRPr="00424107">
        <w:rPr>
          <w:rFonts w:ascii="Calibri" w:hAnsi="Calibri" w:cs="Calibri"/>
          <w:color w:val="548DD4"/>
        </w:rPr>
        <w:t xml:space="preserve"> Anforderungen</w:t>
      </w:r>
      <w:bookmarkEnd w:id="36"/>
    </w:p>
    <w:p w:rsidR="00BE0E59" w:rsidRDefault="00BE0E59" w:rsidP="00BE0E59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37" w:name="_Toc308186978"/>
      <w:bookmarkStart w:id="38" w:name="_Toc89098147"/>
      <w:r>
        <w:rPr>
          <w:rFonts w:ascii="Calibri" w:hAnsi="Calibri" w:cs="Calibri"/>
          <w:color w:val="548DD4"/>
        </w:rPr>
        <w:t>Qualitätsmerkmale</w:t>
      </w:r>
      <w:bookmarkEnd w:id="37"/>
    </w:p>
    <w:p w:rsidR="00BE0E59" w:rsidRPr="00BE0E59" w:rsidRDefault="00BE0E59" w:rsidP="00BE0E59">
      <w:r>
        <w:t>&lt;Beschreibung der Qualitätsmerkmale der Software (Verweis auf ISO 9126 als Checkliste)&gt;</w:t>
      </w:r>
    </w:p>
    <w:p w:rsidR="00BE0E59" w:rsidRDefault="00BE0E59" w:rsidP="00BE0E59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39" w:name="_Toc308186979"/>
      <w:r>
        <w:rPr>
          <w:rFonts w:ascii="Calibri" w:hAnsi="Calibri" w:cs="Calibri"/>
          <w:color w:val="548DD4"/>
        </w:rPr>
        <w:t>Schnittstellen</w:t>
      </w:r>
      <w:bookmarkEnd w:id="39"/>
    </w:p>
    <w:p w:rsidR="00BE0E59" w:rsidRPr="00BE0E59" w:rsidRDefault="00BE0E59" w:rsidP="00BE0E59">
      <w:r>
        <w:t>&lt;Beschreibung der Schnittstellen der Software&gt;</w:t>
      </w:r>
    </w:p>
    <w:p w:rsidR="00BE0E59" w:rsidRDefault="00BE0E59" w:rsidP="00BE0E59">
      <w:pPr>
        <w:pStyle w:val="berschrift2"/>
        <w:tabs>
          <w:tab w:val="left" w:pos="567"/>
          <w:tab w:val="num" w:pos="792"/>
        </w:tabs>
        <w:spacing w:before="160" w:after="80"/>
        <w:ind w:left="792" w:hanging="792"/>
        <w:rPr>
          <w:rFonts w:ascii="Calibri" w:hAnsi="Calibri" w:cs="Calibri"/>
          <w:color w:val="548DD4"/>
        </w:rPr>
      </w:pPr>
      <w:bookmarkStart w:id="40" w:name="_Toc308186980"/>
      <w:r>
        <w:rPr>
          <w:rFonts w:ascii="Calibri" w:hAnsi="Calibri" w:cs="Calibri"/>
          <w:color w:val="548DD4"/>
        </w:rPr>
        <w:t>Randbedingungen</w:t>
      </w:r>
      <w:bookmarkEnd w:id="40"/>
    </w:p>
    <w:p w:rsidR="00CD1469" w:rsidRPr="00447CAB" w:rsidRDefault="00BE0E59" w:rsidP="002B79A8">
      <w:r>
        <w:t>&lt;Auflistung der wichtigsten Randbedingungen mit einer Beschreibung dazu&gt;</w:t>
      </w:r>
      <w:bookmarkEnd w:id="38"/>
    </w:p>
    <w:sectPr w:rsidR="00CD1469" w:rsidRPr="00447CAB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3A" w:rsidRDefault="006E0F3A" w:rsidP="00C35BC8">
      <w:r>
        <w:separator/>
      </w:r>
    </w:p>
  </w:endnote>
  <w:endnote w:type="continuationSeparator" w:id="0">
    <w:p w:rsidR="006E0F3A" w:rsidRDefault="006E0F3A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26" w:rsidRDefault="00F13E2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950714">
    <w:pPr>
      <w:pStyle w:val="Fuzeile"/>
      <w:tabs>
        <w:tab w:val="clear" w:pos="4536"/>
        <w:tab w:val="center" w:pos="6096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4A35F5" w:rsidRPr="00BF6C8E">
      <w:rPr>
        <w:color w:val="808080" w:themeColor="background1" w:themeShade="80"/>
      </w:rPr>
      <w:fldChar w:fldCharType="begin"/>
    </w:r>
    <w:r w:rsidR="004A35F5" w:rsidRPr="00BF6C8E">
      <w:rPr>
        <w:color w:val="808080" w:themeColor="background1" w:themeShade="80"/>
      </w:rPr>
      <w:instrText xml:space="preserve"> FILENAME   \* MERGEFORMAT </w:instrText>
    </w:r>
    <w:r w:rsidR="004A35F5" w:rsidRPr="00BF6C8E">
      <w:rPr>
        <w:color w:val="808080" w:themeColor="background1" w:themeShade="80"/>
      </w:rPr>
      <w:fldChar w:fldCharType="separate"/>
    </w:r>
    <w:r w:rsidR="00950714" w:rsidRPr="00950714">
      <w:rPr>
        <w:color w:val="808080" w:themeColor="background1" w:themeShade="80"/>
      </w:rPr>
      <w:t>AnforderungsspezifikationTemplate</w:t>
    </w:r>
    <w:r w:rsidR="00950714" w:rsidRPr="00BF6C8E">
      <w:rPr>
        <w:color w:val="808080" w:themeColor="background1" w:themeShade="80"/>
      </w:rPr>
      <w:t>.docx</w:t>
    </w:r>
    <w:r w:rsidR="004A35F5" w:rsidRPr="00BF6C8E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B72FF4"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 w:rsidR="004133DF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4133DF">
      <w:rPr>
        <w:color w:val="808080" w:themeColor="background1" w:themeShade="80"/>
      </w:rPr>
      <w:fldChar w:fldCharType="separate"/>
    </w:r>
    <w:r w:rsidR="00CC55AD">
      <w:rPr>
        <w:noProof/>
        <w:color w:val="808080" w:themeColor="background1" w:themeShade="80"/>
      </w:rPr>
      <w:t>09.11.2011</w:t>
    </w:r>
    <w:r w:rsidR="004133DF">
      <w:rPr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26" w:rsidRDefault="00F13E2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3A" w:rsidRDefault="006E0F3A" w:rsidP="00C35BC8">
      <w:r>
        <w:separator/>
      </w:r>
    </w:p>
  </w:footnote>
  <w:footnote w:type="continuationSeparator" w:id="0">
    <w:p w:rsidR="006E0F3A" w:rsidRDefault="006E0F3A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26" w:rsidRDefault="00F13E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B72FF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&lt;Semester&gt;</w:t>
          </w:r>
        </w:p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B72FF4"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4133DF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4133DF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CC55AD">
                <w:rPr>
                  <w:noProof/>
                  <w:color w:val="808080" w:themeColor="background1" w:themeShade="80"/>
                  <w:lang w:val="de-DE"/>
                </w:rPr>
                <w:t>6</w:t>
              </w:r>
              <w:r w:rsidR="004133DF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4133DF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4133DF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CC55AD">
                <w:rPr>
                  <w:noProof/>
                  <w:color w:val="808080" w:themeColor="background1" w:themeShade="80"/>
                  <w:lang w:val="de-DE"/>
                </w:rPr>
                <w:t>7</w:t>
              </w:r>
              <w:r w:rsidR="004133DF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26" w:rsidRDefault="00F13E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>
    <w:nsid w:val="72044377"/>
    <w:multiLevelType w:val="hybridMultilevel"/>
    <w:tmpl w:val="898898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37B4"/>
    <w:rsid w:val="00033B03"/>
    <w:rsid w:val="000527D6"/>
    <w:rsid w:val="00092317"/>
    <w:rsid w:val="00122C3F"/>
    <w:rsid w:val="00151020"/>
    <w:rsid w:val="00173A29"/>
    <w:rsid w:val="001B5DD4"/>
    <w:rsid w:val="001B788F"/>
    <w:rsid w:val="002B79A8"/>
    <w:rsid w:val="002E1CF7"/>
    <w:rsid w:val="002F38A7"/>
    <w:rsid w:val="00311BDF"/>
    <w:rsid w:val="003474B6"/>
    <w:rsid w:val="00365E6A"/>
    <w:rsid w:val="00371561"/>
    <w:rsid w:val="00387D7C"/>
    <w:rsid w:val="003D0EDC"/>
    <w:rsid w:val="004133DF"/>
    <w:rsid w:val="00424107"/>
    <w:rsid w:val="004253E5"/>
    <w:rsid w:val="00447CAB"/>
    <w:rsid w:val="00474AE3"/>
    <w:rsid w:val="004821AE"/>
    <w:rsid w:val="004A35F5"/>
    <w:rsid w:val="004F3746"/>
    <w:rsid w:val="00576382"/>
    <w:rsid w:val="00577005"/>
    <w:rsid w:val="005C1C8D"/>
    <w:rsid w:val="005E5344"/>
    <w:rsid w:val="005E7E2E"/>
    <w:rsid w:val="00662504"/>
    <w:rsid w:val="0067143B"/>
    <w:rsid w:val="006864A4"/>
    <w:rsid w:val="006E0F3A"/>
    <w:rsid w:val="00726C48"/>
    <w:rsid w:val="00734909"/>
    <w:rsid w:val="00853B4D"/>
    <w:rsid w:val="0087172F"/>
    <w:rsid w:val="008804AF"/>
    <w:rsid w:val="008C7082"/>
    <w:rsid w:val="009234C2"/>
    <w:rsid w:val="00950714"/>
    <w:rsid w:val="0095120B"/>
    <w:rsid w:val="009739CC"/>
    <w:rsid w:val="00A06C26"/>
    <w:rsid w:val="00A26DA1"/>
    <w:rsid w:val="00A34DFD"/>
    <w:rsid w:val="00A36430"/>
    <w:rsid w:val="00AD5718"/>
    <w:rsid w:val="00B20F85"/>
    <w:rsid w:val="00B72FF4"/>
    <w:rsid w:val="00B860A1"/>
    <w:rsid w:val="00BC0647"/>
    <w:rsid w:val="00BE0E59"/>
    <w:rsid w:val="00BF531F"/>
    <w:rsid w:val="00BF6C8E"/>
    <w:rsid w:val="00C35BC8"/>
    <w:rsid w:val="00C457B8"/>
    <w:rsid w:val="00CC55AD"/>
    <w:rsid w:val="00CD1469"/>
    <w:rsid w:val="00DD0936"/>
    <w:rsid w:val="00E27B0A"/>
    <w:rsid w:val="00E3239D"/>
    <w:rsid w:val="00E401C7"/>
    <w:rsid w:val="00E44E4F"/>
    <w:rsid w:val="00E51F8A"/>
    <w:rsid w:val="00EF23D7"/>
    <w:rsid w:val="00F051D5"/>
    <w:rsid w:val="00F13E26"/>
    <w:rsid w:val="00F3797B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130F2-F514-46EF-8653-CF43611F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7</Pages>
  <Words>581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28</cp:revision>
  <dcterms:created xsi:type="dcterms:W3CDTF">2011-10-15T14:35:00Z</dcterms:created>
  <dcterms:modified xsi:type="dcterms:W3CDTF">2011-11-09T14:55:00Z</dcterms:modified>
</cp:coreProperties>
</file>