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B20F85" w:rsidRPr="00C35BC8" w:rsidRDefault="00C84511" w:rsidP="00FD5087">
      <w:pPr>
        <w:jc w:val="center"/>
      </w:pPr>
      <w:r w:rsidRPr="00C84511">
        <w:rPr>
          <w:noProof/>
          <w:lang w:eastAsia="de-CH"/>
        </w:rPr>
        <w:drawing>
          <wp:inline distT="0" distB="0" distL="0" distR="0">
            <wp:extent cx="3310746" cy="2251495"/>
            <wp:effectExtent l="19050" t="0" r="3954" b="0"/>
            <wp:docPr id="3" name="Bild 2" descr="C:\Users\Zurbi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rbi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0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46" cy="225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C8" w:rsidRPr="00C35BC8" w:rsidRDefault="00C35BC8"/>
    <w:p w:rsidR="00C35BC8" w:rsidRPr="00C35BC8" w:rsidRDefault="00C35BC8"/>
    <w:p w:rsidR="00C35BC8" w:rsidRDefault="00C35BC8"/>
    <w:p w:rsidR="00C35BC8" w:rsidRDefault="00C35BC8"/>
    <w:p w:rsidR="00C35BC8" w:rsidRPr="00C35BC8" w:rsidRDefault="00C35BC8"/>
    <w:p w:rsidR="00C35BC8" w:rsidRPr="00C35BC8" w:rsidRDefault="001B5DD4" w:rsidP="00C35BC8">
      <w:pPr>
        <w:pStyle w:val="Titel"/>
        <w:rPr>
          <w:b w:val="0"/>
        </w:rPr>
      </w:pPr>
      <w:r>
        <w:t xml:space="preserve">Projekt: </w:t>
      </w:r>
      <w:r w:rsidR="00C84511">
        <w:t>&lt;Projektname&gt;</w:t>
      </w:r>
      <w:r>
        <w:br/>
      </w:r>
      <w:r>
        <w:br/>
      </w:r>
      <w:r w:rsidR="002251C7">
        <w:t>Glossar</w:t>
      </w:r>
    </w:p>
    <w:p w:rsidR="00C35BC8" w:rsidRPr="00C35BC8" w:rsidRDefault="00C35BC8" w:rsidP="00C35BC8"/>
    <w:p w:rsidR="002E1CF7" w:rsidRDefault="002E1CF7" w:rsidP="00C35BC8">
      <w:pPr>
        <w:jc w:val="center"/>
      </w:pPr>
    </w:p>
    <w:p w:rsidR="002E1CF7" w:rsidRDefault="002E1CF7" w:rsidP="00C35BC8">
      <w:pPr>
        <w:jc w:val="center"/>
      </w:pPr>
    </w:p>
    <w:p w:rsidR="002E1CF7" w:rsidRDefault="00C84511" w:rsidP="00E44E4F">
      <w:pPr>
        <w:jc w:val="center"/>
      </w:pPr>
      <w:r>
        <w:t>&lt;Namen der Teammitglieder&gt;</w:t>
      </w:r>
    </w:p>
    <w:p w:rsidR="002E1CF7" w:rsidRPr="00C35BC8" w:rsidRDefault="002E1CF7" w:rsidP="00C35BC8">
      <w:pPr>
        <w:jc w:val="center"/>
      </w:pPr>
    </w:p>
    <w:p w:rsidR="00C35BC8" w:rsidRPr="00C35BC8" w:rsidRDefault="00C35BC8" w:rsidP="00C35BC8"/>
    <w:p w:rsidR="00C35BC8" w:rsidRPr="00C35BC8" w:rsidRDefault="00C35BC8">
      <w:r w:rsidRPr="00C35BC8">
        <w:br w:type="page"/>
      </w:r>
    </w:p>
    <w:p w:rsidR="00EF23D7" w:rsidRDefault="00EF23D7" w:rsidP="00EF23D7">
      <w:pPr>
        <w:pStyle w:val="berschrift1"/>
        <w:numPr>
          <w:ilvl w:val="0"/>
          <w:numId w:val="0"/>
        </w:numPr>
      </w:pPr>
      <w:bookmarkStart w:id="0" w:name="_Toc286833036"/>
      <w:bookmarkStart w:id="1" w:name="_Toc307163964"/>
      <w:r>
        <w:lastRenderedPageBreak/>
        <w:t>Zweck</w:t>
      </w:r>
      <w:bookmarkEnd w:id="0"/>
      <w:bookmarkEnd w:id="1"/>
    </w:p>
    <w:p w:rsidR="002251C7" w:rsidRPr="00DC7055" w:rsidRDefault="00C84511" w:rsidP="002251C7">
      <w:bookmarkStart w:id="2" w:name="_Toc286833037"/>
      <w:r>
        <w:t>&lt;Zweck dieses Dokumentes&gt;</w:t>
      </w:r>
    </w:p>
    <w:p w:rsidR="00EF23D7" w:rsidRDefault="00EF23D7" w:rsidP="00EF23D7">
      <w:pPr>
        <w:pStyle w:val="berschrift1"/>
        <w:numPr>
          <w:ilvl w:val="0"/>
          <w:numId w:val="0"/>
        </w:numPr>
      </w:pPr>
      <w:bookmarkStart w:id="3" w:name="_Toc307163965"/>
      <w:r>
        <w:t>Änderungsgeschichte</w:t>
      </w:r>
      <w:bookmarkEnd w:id="2"/>
      <w:bookmarkEnd w:id="3"/>
    </w:p>
    <w:p w:rsidR="00C84511" w:rsidRDefault="00C84511" w:rsidP="00C84511">
      <w:bookmarkStart w:id="4" w:name="_Toc286833038"/>
    </w:p>
    <w:tbl>
      <w:tblPr>
        <w:tblStyle w:val="LightShading-Accent11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C84511" w:rsidRPr="00C35BC8" w:rsidTr="002A4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4511" w:rsidRPr="00C35BC8" w:rsidRDefault="00C84511" w:rsidP="002A4389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:rsidR="00C84511" w:rsidRPr="00C35BC8" w:rsidRDefault="00C84511" w:rsidP="002A4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:rsidR="00C84511" w:rsidRPr="00C35BC8" w:rsidRDefault="00C84511" w:rsidP="002A4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:rsidR="00C84511" w:rsidRPr="00C35BC8" w:rsidRDefault="00C84511" w:rsidP="002A4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C84511" w:rsidRPr="00C35BC8" w:rsidTr="002A4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4511" w:rsidRPr="00C35BC8" w:rsidRDefault="00C84511" w:rsidP="002A4389">
            <w:pPr>
              <w:rPr>
                <w:color w:val="auto"/>
              </w:rPr>
            </w:pPr>
            <w:r>
              <w:rPr>
                <w:color w:val="auto"/>
              </w:rPr>
              <w:t>&lt;Datum&gt;</w:t>
            </w:r>
          </w:p>
        </w:tc>
        <w:tc>
          <w:tcPr>
            <w:tcW w:w="1134" w:type="dxa"/>
          </w:tcPr>
          <w:p w:rsidR="00C84511" w:rsidRPr="00C35BC8" w:rsidRDefault="00C84511" w:rsidP="002A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&lt;Nr&gt;</w:t>
            </w:r>
          </w:p>
        </w:tc>
        <w:tc>
          <w:tcPr>
            <w:tcW w:w="4253" w:type="dxa"/>
          </w:tcPr>
          <w:p w:rsidR="00C84511" w:rsidRPr="00C35BC8" w:rsidRDefault="00C84511" w:rsidP="002A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&lt;Art der Änderung&gt;</w:t>
            </w:r>
          </w:p>
        </w:tc>
        <w:tc>
          <w:tcPr>
            <w:tcW w:w="2693" w:type="dxa"/>
          </w:tcPr>
          <w:p w:rsidR="00C84511" w:rsidRPr="00C35BC8" w:rsidRDefault="00C84511" w:rsidP="002A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&lt;Vorname Name&gt;</w:t>
            </w:r>
          </w:p>
        </w:tc>
      </w:tr>
      <w:tr w:rsidR="00C84511" w:rsidRPr="00C35BC8" w:rsidTr="002A4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4511" w:rsidRPr="00C35BC8" w:rsidRDefault="00C84511" w:rsidP="002A4389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C84511" w:rsidRPr="00C35BC8" w:rsidRDefault="00C84511" w:rsidP="002A4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C84511" w:rsidRPr="00C35BC8" w:rsidRDefault="00C84511" w:rsidP="002A4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C84511" w:rsidRPr="00C35BC8" w:rsidRDefault="00C84511" w:rsidP="002A4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84511" w:rsidRPr="00C35BC8" w:rsidTr="002A4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4511" w:rsidRPr="00C35BC8" w:rsidRDefault="00C84511" w:rsidP="002A4389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C84511" w:rsidRPr="00C35BC8" w:rsidRDefault="00C84511" w:rsidP="002A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C84511" w:rsidRPr="00C35BC8" w:rsidRDefault="00C84511" w:rsidP="002A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C84511" w:rsidRPr="00C35BC8" w:rsidRDefault="00C84511" w:rsidP="002A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7855BA" w:rsidRPr="007855BA" w:rsidRDefault="00EF23D7" w:rsidP="007855BA">
      <w:pPr>
        <w:pStyle w:val="berschrift1"/>
        <w:numPr>
          <w:ilvl w:val="0"/>
          <w:numId w:val="0"/>
        </w:numPr>
      </w:pPr>
      <w:bookmarkStart w:id="5" w:name="_Toc307163966"/>
      <w:r>
        <w:t>Quellen</w:t>
      </w:r>
      <w:bookmarkEnd w:id="4"/>
      <w:bookmarkEnd w:id="5"/>
    </w:p>
    <w:p w:rsidR="00EF23D7" w:rsidRPr="00EF23D7" w:rsidRDefault="00C84511" w:rsidP="00EF23D7">
      <w:r>
        <w:t>&lt;Quellen dieses Dokumentes&gt;</w:t>
      </w:r>
    </w:p>
    <w:p w:rsidR="00C35BC8" w:rsidRPr="00C35BC8" w:rsidRDefault="00C35BC8" w:rsidP="00C35BC8">
      <w:r w:rsidRPr="00C35BC8">
        <w:br w:type="page"/>
      </w:r>
    </w:p>
    <w:p w:rsidR="00C35BC8" w:rsidRPr="00C35BC8" w:rsidRDefault="00C35BC8" w:rsidP="00577005">
      <w:pPr>
        <w:pStyle w:val="berschrift1"/>
        <w:numPr>
          <w:ilvl w:val="0"/>
          <w:numId w:val="0"/>
        </w:numPr>
      </w:pPr>
      <w:bookmarkStart w:id="6" w:name="_Toc307163967"/>
      <w:r w:rsidRPr="00C35BC8">
        <w:lastRenderedPageBreak/>
        <w:t>Inhalt</w:t>
      </w:r>
      <w:bookmarkEnd w:id="6"/>
    </w:p>
    <w:p w:rsidR="00C35BC8" w:rsidRPr="00C35BC8" w:rsidRDefault="00C35BC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130786" w:rsidRDefault="00E04326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307163964" w:history="1">
            <w:r w:rsidR="00130786" w:rsidRPr="00AA045F">
              <w:rPr>
                <w:rStyle w:val="Hyperlink"/>
                <w:noProof/>
              </w:rPr>
              <w:t>Zweck</w:t>
            </w:r>
            <w:r w:rsidR="00130786">
              <w:rPr>
                <w:noProof/>
                <w:webHidden/>
              </w:rPr>
              <w:tab/>
            </w:r>
            <w:r w:rsidR="00130786">
              <w:rPr>
                <w:noProof/>
                <w:webHidden/>
              </w:rPr>
              <w:fldChar w:fldCharType="begin"/>
            </w:r>
            <w:r w:rsidR="00130786">
              <w:rPr>
                <w:noProof/>
                <w:webHidden/>
              </w:rPr>
              <w:instrText xml:space="preserve"> PAGEREF _Toc307163964 \h </w:instrText>
            </w:r>
            <w:r w:rsidR="00130786">
              <w:rPr>
                <w:noProof/>
                <w:webHidden/>
              </w:rPr>
            </w:r>
            <w:r w:rsidR="00130786">
              <w:rPr>
                <w:noProof/>
                <w:webHidden/>
              </w:rPr>
              <w:fldChar w:fldCharType="separate"/>
            </w:r>
            <w:r w:rsidR="00130786">
              <w:rPr>
                <w:noProof/>
                <w:webHidden/>
              </w:rPr>
              <w:t>2</w:t>
            </w:r>
            <w:r w:rsidR="00130786">
              <w:rPr>
                <w:noProof/>
                <w:webHidden/>
              </w:rPr>
              <w:fldChar w:fldCharType="end"/>
            </w:r>
          </w:hyperlink>
        </w:p>
        <w:p w:rsidR="00130786" w:rsidRDefault="00CD5E9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7163965" w:history="1">
            <w:r w:rsidR="00130786" w:rsidRPr="00AA045F">
              <w:rPr>
                <w:rStyle w:val="Hyperlink"/>
                <w:noProof/>
              </w:rPr>
              <w:t>Änderungsgeschichte</w:t>
            </w:r>
            <w:r w:rsidR="00130786">
              <w:rPr>
                <w:noProof/>
                <w:webHidden/>
              </w:rPr>
              <w:tab/>
            </w:r>
            <w:r w:rsidR="00130786">
              <w:rPr>
                <w:noProof/>
                <w:webHidden/>
              </w:rPr>
              <w:fldChar w:fldCharType="begin"/>
            </w:r>
            <w:r w:rsidR="00130786">
              <w:rPr>
                <w:noProof/>
                <w:webHidden/>
              </w:rPr>
              <w:instrText xml:space="preserve"> PAGEREF _Toc307163965 \h </w:instrText>
            </w:r>
            <w:r w:rsidR="00130786">
              <w:rPr>
                <w:noProof/>
                <w:webHidden/>
              </w:rPr>
            </w:r>
            <w:r w:rsidR="00130786">
              <w:rPr>
                <w:noProof/>
                <w:webHidden/>
              </w:rPr>
              <w:fldChar w:fldCharType="separate"/>
            </w:r>
            <w:r w:rsidR="00130786">
              <w:rPr>
                <w:noProof/>
                <w:webHidden/>
              </w:rPr>
              <w:t>2</w:t>
            </w:r>
            <w:r w:rsidR="00130786">
              <w:rPr>
                <w:noProof/>
                <w:webHidden/>
              </w:rPr>
              <w:fldChar w:fldCharType="end"/>
            </w:r>
          </w:hyperlink>
        </w:p>
        <w:p w:rsidR="00130786" w:rsidRDefault="00CD5E9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7163966" w:history="1">
            <w:r w:rsidR="00130786" w:rsidRPr="00AA045F">
              <w:rPr>
                <w:rStyle w:val="Hyperlink"/>
                <w:noProof/>
              </w:rPr>
              <w:t>Quellen</w:t>
            </w:r>
            <w:r w:rsidR="00130786">
              <w:rPr>
                <w:noProof/>
                <w:webHidden/>
              </w:rPr>
              <w:tab/>
            </w:r>
            <w:r w:rsidR="00130786">
              <w:rPr>
                <w:noProof/>
                <w:webHidden/>
              </w:rPr>
              <w:fldChar w:fldCharType="begin"/>
            </w:r>
            <w:r w:rsidR="00130786">
              <w:rPr>
                <w:noProof/>
                <w:webHidden/>
              </w:rPr>
              <w:instrText xml:space="preserve"> PAGEREF _Toc307163966 \h </w:instrText>
            </w:r>
            <w:r w:rsidR="00130786">
              <w:rPr>
                <w:noProof/>
                <w:webHidden/>
              </w:rPr>
            </w:r>
            <w:r w:rsidR="00130786">
              <w:rPr>
                <w:noProof/>
                <w:webHidden/>
              </w:rPr>
              <w:fldChar w:fldCharType="separate"/>
            </w:r>
            <w:r w:rsidR="00130786">
              <w:rPr>
                <w:noProof/>
                <w:webHidden/>
              </w:rPr>
              <w:t>2</w:t>
            </w:r>
            <w:r w:rsidR="00130786">
              <w:rPr>
                <w:noProof/>
                <w:webHidden/>
              </w:rPr>
              <w:fldChar w:fldCharType="end"/>
            </w:r>
          </w:hyperlink>
        </w:p>
        <w:p w:rsidR="00130786" w:rsidRDefault="00CD5E9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7163967" w:history="1">
            <w:r w:rsidR="00130786" w:rsidRPr="00AA045F">
              <w:rPr>
                <w:rStyle w:val="Hyperlink"/>
                <w:noProof/>
              </w:rPr>
              <w:t>Inhalt</w:t>
            </w:r>
            <w:r w:rsidR="00130786">
              <w:rPr>
                <w:noProof/>
                <w:webHidden/>
              </w:rPr>
              <w:tab/>
            </w:r>
            <w:r w:rsidR="00130786">
              <w:rPr>
                <w:noProof/>
                <w:webHidden/>
              </w:rPr>
              <w:fldChar w:fldCharType="begin"/>
            </w:r>
            <w:r w:rsidR="00130786">
              <w:rPr>
                <w:noProof/>
                <w:webHidden/>
              </w:rPr>
              <w:instrText xml:space="preserve"> PAGEREF _Toc307163967 \h </w:instrText>
            </w:r>
            <w:r w:rsidR="00130786">
              <w:rPr>
                <w:noProof/>
                <w:webHidden/>
              </w:rPr>
            </w:r>
            <w:r w:rsidR="00130786">
              <w:rPr>
                <w:noProof/>
                <w:webHidden/>
              </w:rPr>
              <w:fldChar w:fldCharType="separate"/>
            </w:r>
            <w:r w:rsidR="00130786">
              <w:rPr>
                <w:noProof/>
                <w:webHidden/>
              </w:rPr>
              <w:t>3</w:t>
            </w:r>
            <w:r w:rsidR="00130786">
              <w:rPr>
                <w:noProof/>
                <w:webHidden/>
              </w:rPr>
              <w:fldChar w:fldCharType="end"/>
            </w:r>
          </w:hyperlink>
        </w:p>
        <w:p w:rsidR="00130786" w:rsidRDefault="00CD5E9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7163968" w:history="1">
            <w:r w:rsidR="00130786" w:rsidRPr="00AA045F">
              <w:rPr>
                <w:rStyle w:val="Hyperlink"/>
                <w:noProof/>
              </w:rPr>
              <w:t>1. Glossar</w:t>
            </w:r>
            <w:r w:rsidR="00130786">
              <w:rPr>
                <w:noProof/>
                <w:webHidden/>
              </w:rPr>
              <w:tab/>
            </w:r>
            <w:r w:rsidR="00130786">
              <w:rPr>
                <w:noProof/>
                <w:webHidden/>
              </w:rPr>
              <w:fldChar w:fldCharType="begin"/>
            </w:r>
            <w:r w:rsidR="00130786">
              <w:rPr>
                <w:noProof/>
                <w:webHidden/>
              </w:rPr>
              <w:instrText xml:space="preserve"> PAGEREF _Toc307163968 \h </w:instrText>
            </w:r>
            <w:r w:rsidR="00130786">
              <w:rPr>
                <w:noProof/>
                <w:webHidden/>
              </w:rPr>
            </w:r>
            <w:r w:rsidR="00130786">
              <w:rPr>
                <w:noProof/>
                <w:webHidden/>
              </w:rPr>
              <w:fldChar w:fldCharType="separate"/>
            </w:r>
            <w:r w:rsidR="00130786">
              <w:rPr>
                <w:noProof/>
                <w:webHidden/>
              </w:rPr>
              <w:t>4</w:t>
            </w:r>
            <w:r w:rsidR="00130786"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E04326">
          <w:pPr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35BC8" w:rsidRPr="00C35BC8" w:rsidRDefault="00C35BC8">
      <w:r w:rsidRPr="00C35BC8">
        <w:br w:type="page"/>
      </w:r>
    </w:p>
    <w:p w:rsidR="002251C7" w:rsidRDefault="00C84511" w:rsidP="002251C7">
      <w:pPr>
        <w:pStyle w:val="berschrift1"/>
        <w:numPr>
          <w:ilvl w:val="0"/>
          <w:numId w:val="6"/>
        </w:numPr>
      </w:pPr>
      <w:bookmarkStart w:id="7" w:name="_Toc307163968"/>
      <w:r>
        <w:lastRenderedPageBreak/>
        <w:t>Glossar</w:t>
      </w:r>
      <w:bookmarkEnd w:id="7"/>
    </w:p>
    <w:p w:rsidR="00C84511" w:rsidRDefault="00C84511" w:rsidP="002251C7">
      <w:r>
        <w:t>&lt;Auflistung der Begriffe&gt;</w:t>
      </w:r>
    </w:p>
    <w:p w:rsidR="00C84511" w:rsidRPr="002251C7" w:rsidRDefault="00C84511" w:rsidP="002251C7"/>
    <w:tbl>
      <w:tblPr>
        <w:tblStyle w:val="LightShading-Accent11"/>
        <w:tblW w:w="9179" w:type="dxa"/>
        <w:tblLook w:val="04A0" w:firstRow="1" w:lastRow="0" w:firstColumn="1" w:lastColumn="0" w:noHBand="0" w:noVBand="1"/>
      </w:tblPr>
      <w:tblGrid>
        <w:gridCol w:w="1951"/>
        <w:gridCol w:w="1700"/>
        <w:gridCol w:w="1842"/>
        <w:gridCol w:w="1843"/>
        <w:gridCol w:w="1843"/>
      </w:tblGrid>
      <w:tr w:rsidR="002251C7" w:rsidRPr="00311BDF" w:rsidTr="00785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251C7" w:rsidRPr="00311BDF" w:rsidRDefault="002251C7" w:rsidP="006761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Begriff</w:t>
            </w:r>
          </w:p>
        </w:tc>
        <w:tc>
          <w:tcPr>
            <w:tcW w:w="1700" w:type="dxa"/>
          </w:tcPr>
          <w:p w:rsidR="002251C7" w:rsidRPr="00311BDF" w:rsidRDefault="002251C7" w:rsidP="00676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Beschreibung</w:t>
            </w:r>
          </w:p>
        </w:tc>
        <w:tc>
          <w:tcPr>
            <w:tcW w:w="1842" w:type="dxa"/>
          </w:tcPr>
          <w:p w:rsidR="002251C7" w:rsidRPr="00311BDF" w:rsidRDefault="002251C7" w:rsidP="00676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2251C7" w:rsidRPr="00311BDF" w:rsidRDefault="002251C7" w:rsidP="00676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2251C7" w:rsidRPr="00311BDF" w:rsidRDefault="002251C7" w:rsidP="00676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251C7" w:rsidRPr="00311BDF" w:rsidTr="00785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251C7" w:rsidRDefault="00C84511" w:rsidP="006761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&lt;Begriff&gt;</w:t>
            </w:r>
          </w:p>
        </w:tc>
        <w:tc>
          <w:tcPr>
            <w:tcW w:w="7228" w:type="dxa"/>
            <w:gridSpan w:val="4"/>
          </w:tcPr>
          <w:p w:rsidR="002251C7" w:rsidRDefault="00C84511" w:rsidP="0022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&lt;Beschreibung des Begriffes&gt;</w:t>
            </w:r>
          </w:p>
        </w:tc>
      </w:tr>
      <w:tr w:rsidR="002251C7" w:rsidRPr="00311BDF" w:rsidTr="00785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251C7" w:rsidRDefault="002251C7" w:rsidP="00676173">
            <w:pPr>
              <w:rPr>
                <w:color w:val="000000" w:themeColor="text1"/>
              </w:rPr>
            </w:pPr>
          </w:p>
        </w:tc>
        <w:tc>
          <w:tcPr>
            <w:tcW w:w="7228" w:type="dxa"/>
            <w:gridSpan w:val="4"/>
          </w:tcPr>
          <w:p w:rsidR="002251C7" w:rsidRDefault="002251C7" w:rsidP="0022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251C7" w:rsidRPr="00311BDF" w:rsidTr="00785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251C7" w:rsidRDefault="002251C7" w:rsidP="00676173">
            <w:pPr>
              <w:rPr>
                <w:color w:val="000000" w:themeColor="text1"/>
              </w:rPr>
            </w:pPr>
          </w:p>
        </w:tc>
        <w:tc>
          <w:tcPr>
            <w:tcW w:w="7228" w:type="dxa"/>
            <w:gridSpan w:val="4"/>
          </w:tcPr>
          <w:p w:rsidR="002251C7" w:rsidRDefault="002251C7" w:rsidP="0022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C35BC8" w:rsidRPr="00C35BC8" w:rsidRDefault="00C35BC8" w:rsidP="00C84511"/>
    <w:sectPr w:rsidR="00C35BC8" w:rsidRPr="00C35BC8" w:rsidSect="008717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E9E" w:rsidRDefault="00CD5E9E" w:rsidP="00C35BC8">
      <w:r>
        <w:separator/>
      </w:r>
    </w:p>
  </w:endnote>
  <w:endnote w:type="continuationSeparator" w:id="0">
    <w:p w:rsidR="00CD5E9E" w:rsidRDefault="00CD5E9E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313" w:rsidRDefault="00E1231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4F" w:rsidRPr="00C84511" w:rsidRDefault="00C84511" w:rsidP="00A57833">
    <w:pPr>
      <w:pStyle w:val="Fuzeile"/>
      <w:tabs>
        <w:tab w:val="clear" w:pos="4536"/>
        <w:tab w:val="center" w:pos="4678"/>
      </w:tabs>
      <w:rPr>
        <w:color w:val="808080" w:themeColor="background1" w:themeShade="80"/>
      </w:rPr>
    </w:pPr>
    <w:bookmarkStart w:id="8" w:name="_GoBack"/>
    <w:r w:rsidRPr="00FD5087">
      <w:rPr>
        <w:color w:val="808080" w:themeColor="background1" w:themeShade="80"/>
      </w:rPr>
      <w:t xml:space="preserve">Dokument: </w:t>
    </w:r>
    <w:r w:rsidR="00CD5E9E" w:rsidRPr="005203DB">
      <w:rPr>
        <w:color w:val="808080" w:themeColor="background1" w:themeShade="80"/>
      </w:rPr>
      <w:fldChar w:fldCharType="begin"/>
    </w:r>
    <w:r w:rsidR="00CD5E9E" w:rsidRPr="005203DB">
      <w:rPr>
        <w:color w:val="808080" w:themeColor="background1" w:themeShade="80"/>
      </w:rPr>
      <w:instrText xml:space="preserve"> FILENAME   \* MERGEFORMAT </w:instrText>
    </w:r>
    <w:r w:rsidR="00CD5E9E" w:rsidRPr="005203DB">
      <w:rPr>
        <w:color w:val="808080" w:themeColor="background1" w:themeShade="80"/>
      </w:rPr>
      <w:fldChar w:fldCharType="separate"/>
    </w:r>
    <w:r w:rsidR="00E12313" w:rsidRPr="00E12313">
      <w:rPr>
        <w:color w:val="808080" w:themeColor="background1" w:themeShade="80"/>
      </w:rPr>
      <w:t>Glossar</w:t>
    </w:r>
    <w:r w:rsidR="00E12313" w:rsidRPr="005203DB">
      <w:rPr>
        <w:color w:val="808080" w:themeColor="background1" w:themeShade="80"/>
      </w:rPr>
      <w:t>.docx</w:t>
    </w:r>
    <w:r w:rsidR="00CD5E9E" w:rsidRPr="005203DB">
      <w:rPr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&lt;Nr&gt;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5203DB">
      <w:rPr>
        <w:color w:val="808080" w:themeColor="background1" w:themeShade="80"/>
      </w:rPr>
      <w:t>09.11.2011</w:t>
    </w:r>
    <w:r>
      <w:rPr>
        <w:color w:val="808080" w:themeColor="background1" w:themeShade="80"/>
      </w:rPr>
      <w:fldChar w:fldCharType="end"/>
    </w:r>
    <w:bookmarkEnd w:id="8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313" w:rsidRDefault="00E1231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E9E" w:rsidRDefault="00CD5E9E" w:rsidP="00C35BC8">
      <w:r>
        <w:separator/>
      </w:r>
    </w:p>
  </w:footnote>
  <w:footnote w:type="continuationSeparator" w:id="0">
    <w:p w:rsidR="00CD5E9E" w:rsidRDefault="00CD5E9E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313" w:rsidRDefault="00E1231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C35BC8" w:rsidRPr="002E1CF7" w:rsidTr="00E44E4F">
      <w:trPr>
        <w:cantSplit/>
      </w:trPr>
      <w:tc>
        <w:tcPr>
          <w:tcW w:w="2055" w:type="dxa"/>
        </w:tcPr>
        <w:p w:rsidR="00C35BC8" w:rsidRPr="002E1CF7" w:rsidRDefault="00C84511" w:rsidP="0075542C">
          <w:pPr>
            <w:rPr>
              <w:color w:val="808080" w:themeColor="background1" w:themeShade="80"/>
              <w:sz w:val="52"/>
            </w:rPr>
          </w:pPr>
          <w:r w:rsidRPr="00C84511">
            <w:rPr>
              <w:noProof/>
              <w:color w:val="808080" w:themeColor="background1" w:themeShade="80"/>
              <w:sz w:val="52"/>
              <w:lang w:eastAsia="de-CH"/>
            </w:rPr>
            <w:drawing>
              <wp:inline distT="0" distB="0" distL="0" distR="0">
                <wp:extent cx="645184" cy="393512"/>
                <wp:effectExtent l="19050" t="0" r="2516" b="0"/>
                <wp:docPr id="2" name="Bild 1" descr="C:\Users\Zurbi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urbi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5018" cy="3934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C84511" w:rsidRPr="002E1CF7" w:rsidRDefault="00C84511" w:rsidP="00C84511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&lt;Semester&gt;</w:t>
          </w:r>
        </w:p>
        <w:p w:rsidR="00C35BC8" w:rsidRPr="00B94330" w:rsidRDefault="00C84511" w:rsidP="00C84511">
          <w:pPr>
            <w:rPr>
              <w:b/>
              <w:color w:val="808080" w:themeColor="background1" w:themeShade="80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&lt;Projektname&gt;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C35BC8" w:rsidRPr="002E1CF7" w:rsidRDefault="00C35BC8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="00E04326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="00E04326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5203DB">
                <w:rPr>
                  <w:noProof/>
                  <w:color w:val="808080" w:themeColor="background1" w:themeShade="80"/>
                  <w:lang w:val="de-DE"/>
                </w:rPr>
                <w:t>1</w:t>
              </w:r>
              <w:r w:rsidR="00E04326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="00E04326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="00E04326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5203DB">
                <w:rPr>
                  <w:noProof/>
                  <w:color w:val="808080" w:themeColor="background1" w:themeShade="80"/>
                  <w:lang w:val="de-DE"/>
                </w:rPr>
                <w:t>4</w:t>
              </w:r>
              <w:r w:rsidR="00E04326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:rsidR="00C35BC8" w:rsidRPr="002E1CF7" w:rsidRDefault="00C35BC8" w:rsidP="0075542C">
          <w:pPr>
            <w:rPr>
              <w:color w:val="808080" w:themeColor="background1" w:themeShade="80"/>
            </w:rPr>
          </w:pPr>
        </w:p>
      </w:tc>
    </w:tr>
  </w:tbl>
  <w:p w:rsidR="00C35BC8" w:rsidRDefault="00C35BC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313" w:rsidRDefault="00E1231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2A"/>
    <w:rsid w:val="00092317"/>
    <w:rsid w:val="00122C3F"/>
    <w:rsid w:val="00130786"/>
    <w:rsid w:val="00151020"/>
    <w:rsid w:val="001517F2"/>
    <w:rsid w:val="001B5DD4"/>
    <w:rsid w:val="002251C7"/>
    <w:rsid w:val="0024785A"/>
    <w:rsid w:val="002D5B00"/>
    <w:rsid w:val="002E1CF7"/>
    <w:rsid w:val="00311BDF"/>
    <w:rsid w:val="00350F06"/>
    <w:rsid w:val="00371561"/>
    <w:rsid w:val="003730B0"/>
    <w:rsid w:val="003B0D61"/>
    <w:rsid w:val="003C2EE1"/>
    <w:rsid w:val="003F28EB"/>
    <w:rsid w:val="003F7CFC"/>
    <w:rsid w:val="004522E2"/>
    <w:rsid w:val="005203DB"/>
    <w:rsid w:val="00536F29"/>
    <w:rsid w:val="00577005"/>
    <w:rsid w:val="005C240C"/>
    <w:rsid w:val="005C7102"/>
    <w:rsid w:val="005E7E2E"/>
    <w:rsid w:val="006C75A1"/>
    <w:rsid w:val="00726C48"/>
    <w:rsid w:val="00734909"/>
    <w:rsid w:val="007855BA"/>
    <w:rsid w:val="0079069D"/>
    <w:rsid w:val="007F4597"/>
    <w:rsid w:val="0087172F"/>
    <w:rsid w:val="008804AF"/>
    <w:rsid w:val="009739CC"/>
    <w:rsid w:val="009A103A"/>
    <w:rsid w:val="00A36430"/>
    <w:rsid w:val="00A57833"/>
    <w:rsid w:val="00B20F85"/>
    <w:rsid w:val="00B860A1"/>
    <w:rsid w:val="00B94330"/>
    <w:rsid w:val="00BC0647"/>
    <w:rsid w:val="00BF531F"/>
    <w:rsid w:val="00C11733"/>
    <w:rsid w:val="00C35BC8"/>
    <w:rsid w:val="00C63AC2"/>
    <w:rsid w:val="00C84511"/>
    <w:rsid w:val="00CD5E9E"/>
    <w:rsid w:val="00D53ECA"/>
    <w:rsid w:val="00DD0936"/>
    <w:rsid w:val="00E04326"/>
    <w:rsid w:val="00E12313"/>
    <w:rsid w:val="00E2242A"/>
    <w:rsid w:val="00E27B0A"/>
    <w:rsid w:val="00E401C7"/>
    <w:rsid w:val="00E44E4F"/>
    <w:rsid w:val="00ED74B5"/>
    <w:rsid w:val="00EF23D7"/>
    <w:rsid w:val="00F04EA6"/>
    <w:rsid w:val="00F844D8"/>
    <w:rsid w:val="00FD5087"/>
    <w:rsid w:val="00FE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AB8BD-19BE-44DC-B169-CED452A79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Formatvorlage.dotx</Template>
  <TotalTime>0</TotalTime>
  <Pages>4</Pages>
  <Words>107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HSR</cp:lastModifiedBy>
  <cp:revision>21</cp:revision>
  <dcterms:created xsi:type="dcterms:W3CDTF">2011-10-09T15:41:00Z</dcterms:created>
  <dcterms:modified xsi:type="dcterms:W3CDTF">2011-11-09T14:44:00Z</dcterms:modified>
</cp:coreProperties>
</file>