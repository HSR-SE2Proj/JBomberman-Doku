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B20F85" w:rsidRPr="00C35BC8" w:rsidRDefault="00033B03" w:rsidP="00FD508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Pr="00C35BC8" w:rsidRDefault="00C35BC8"/>
    <w:p w:rsidR="00C35BC8" w:rsidRDefault="00C35BC8"/>
    <w:p w:rsidR="00C35BC8" w:rsidRDefault="00C35BC8"/>
    <w:p w:rsidR="00C35BC8" w:rsidRPr="00C35BC8" w:rsidRDefault="00C35BC8"/>
    <w:p w:rsidR="00C35BC8" w:rsidRPr="00C35BC8" w:rsidRDefault="001B5DD4" w:rsidP="00C35BC8">
      <w:pPr>
        <w:pStyle w:val="Titel"/>
        <w:rPr>
          <w:b w:val="0"/>
        </w:rPr>
      </w:pPr>
      <w:r>
        <w:t xml:space="preserve">Projekt: </w:t>
      </w:r>
      <w:r w:rsidR="00033B03">
        <w:t>&lt;Projektname&gt;</w:t>
      </w:r>
      <w:r>
        <w:br/>
      </w:r>
      <w:r>
        <w:br/>
      </w:r>
      <w:r w:rsidR="00102393">
        <w:t>Schlussbericht</w:t>
      </w:r>
    </w:p>
    <w:p w:rsidR="00C35BC8" w:rsidRPr="00C35BC8" w:rsidRDefault="00C35BC8" w:rsidP="00033B03">
      <w:pPr>
        <w:jc w:val="center"/>
      </w:pPr>
    </w:p>
    <w:p w:rsidR="002E1CF7" w:rsidRDefault="002E1CF7" w:rsidP="00C35BC8">
      <w:pPr>
        <w:jc w:val="center"/>
      </w:pPr>
    </w:p>
    <w:p w:rsidR="002E1CF7" w:rsidRDefault="002E1CF7" w:rsidP="00C35BC8">
      <w:pPr>
        <w:jc w:val="center"/>
      </w:pPr>
    </w:p>
    <w:p w:rsidR="00C35BC8" w:rsidRPr="00C35BC8" w:rsidRDefault="00033B03" w:rsidP="00474AE3">
      <w:pPr>
        <w:jc w:val="center"/>
      </w:pPr>
      <w:r>
        <w:t>&lt;Namen der Teammitglieder&gt;</w:t>
      </w:r>
    </w:p>
    <w:p w:rsidR="00C35BC8" w:rsidRPr="00C35BC8" w:rsidRDefault="00C35BC8">
      <w:r w:rsidRPr="00C35BC8">
        <w:br w:type="page"/>
      </w:r>
    </w:p>
    <w:p w:rsidR="00137A8E" w:rsidRDefault="00137A8E" w:rsidP="008F3B9E">
      <w:pPr>
        <w:pStyle w:val="berschrift1"/>
        <w:numPr>
          <w:ilvl w:val="0"/>
          <w:numId w:val="0"/>
        </w:numPr>
      </w:pPr>
      <w:bookmarkStart w:id="0" w:name="_Toc308184721"/>
      <w:bookmarkStart w:id="1" w:name="_Toc286833037"/>
      <w:r>
        <w:lastRenderedPageBreak/>
        <w:t>Zweck</w:t>
      </w:r>
      <w:bookmarkEnd w:id="0"/>
    </w:p>
    <w:p w:rsidR="00137A8E" w:rsidRPr="00137A8E" w:rsidRDefault="00137A8E" w:rsidP="00137A8E">
      <w:r>
        <w:t>&lt;Zweck des Dokumentes&gt;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4722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Nr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&lt;Vorname Name&gt;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3" w:name="_Toc308184723"/>
      <w:r>
        <w:lastRenderedPageBreak/>
        <w:t>Inhalt</w:t>
      </w:r>
      <w:bookmarkEnd w:id="3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B71417" w:rsidRDefault="008050F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4721" w:history="1">
            <w:r w:rsidR="00B71417" w:rsidRPr="002F34C1">
              <w:rPr>
                <w:rStyle w:val="Hyperlink"/>
                <w:noProof/>
              </w:rPr>
              <w:t>Zweck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_Toc308184721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2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B71417" w:rsidRDefault="00C90584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722" w:history="1">
            <w:r w:rsidR="00B71417" w:rsidRPr="002F34C1">
              <w:rPr>
                <w:rStyle w:val="Hyperlink"/>
                <w:noProof/>
              </w:rPr>
              <w:t>Änderungsgeschichte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_Toc308184722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2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B71417" w:rsidRDefault="00C90584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723" w:history="1">
            <w:r w:rsidR="00B71417" w:rsidRPr="002F34C1">
              <w:rPr>
                <w:rStyle w:val="Hyperlink"/>
                <w:noProof/>
              </w:rPr>
              <w:t>Inhalt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_Toc308184723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3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B71417" w:rsidRDefault="00C90584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724" w:history="1">
            <w:r w:rsidR="00B71417" w:rsidRPr="002F34C1">
              <w:rPr>
                <w:rStyle w:val="Hyperlink"/>
                <w:noProof/>
              </w:rPr>
              <w:t>1. Zielerreichung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_Toc308184724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4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B71417" w:rsidRDefault="00C90584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725" w:history="1">
            <w:r w:rsidR="00B71417" w:rsidRPr="002F34C1">
              <w:rPr>
                <w:rStyle w:val="Hyperlink"/>
                <w:noProof/>
              </w:rPr>
              <w:t>2. Allgemeiner Erfahrungsbericht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_Toc308184725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5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B71417" w:rsidRDefault="00C90584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726" w:history="1">
            <w:r w:rsidR="00B71417" w:rsidRPr="002F34C1">
              <w:rPr>
                <w:rStyle w:val="Hyperlink"/>
                <w:noProof/>
              </w:rPr>
              <w:t>3. Persönliche Erfahrungen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_Toc308184726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6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B71417" w:rsidRDefault="00C90584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727" w:history="1">
            <w:r w:rsidR="00B71417" w:rsidRPr="002F34C1">
              <w:rPr>
                <w:rStyle w:val="Hyperlink"/>
                <w:noProof/>
              </w:rPr>
              <w:t>3.1 &lt;Name des Teammitgliedes&gt;</w:t>
            </w:r>
            <w:r w:rsidR="00B71417">
              <w:rPr>
                <w:noProof/>
                <w:webHidden/>
              </w:rPr>
              <w:tab/>
            </w:r>
            <w:r w:rsidR="00B71417">
              <w:rPr>
                <w:noProof/>
                <w:webHidden/>
              </w:rPr>
              <w:fldChar w:fldCharType="begin"/>
            </w:r>
            <w:r w:rsidR="00B71417">
              <w:rPr>
                <w:noProof/>
                <w:webHidden/>
              </w:rPr>
              <w:instrText xml:space="preserve"> PAGEREF _Toc308184727 \h </w:instrText>
            </w:r>
            <w:r w:rsidR="00B71417">
              <w:rPr>
                <w:noProof/>
                <w:webHidden/>
              </w:rPr>
            </w:r>
            <w:r w:rsidR="00B71417">
              <w:rPr>
                <w:noProof/>
                <w:webHidden/>
              </w:rPr>
              <w:fldChar w:fldCharType="separate"/>
            </w:r>
            <w:r w:rsidR="00B71417">
              <w:rPr>
                <w:noProof/>
                <w:webHidden/>
              </w:rPr>
              <w:t>6</w:t>
            </w:r>
            <w:r w:rsidR="00B71417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8050F0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7323C4" w:rsidRDefault="007323C4" w:rsidP="00102393">
      <w:pPr>
        <w:pStyle w:val="berschrift1"/>
      </w:pPr>
      <w:bookmarkStart w:id="4" w:name="_Toc308184724"/>
      <w:r>
        <w:lastRenderedPageBreak/>
        <w:t>Zielerreichung</w:t>
      </w:r>
      <w:bookmarkEnd w:id="4"/>
    </w:p>
    <w:p w:rsidR="007323C4" w:rsidRDefault="007323C4" w:rsidP="007323C4">
      <w:r>
        <w:t>&lt;Objektive Zielerreichung beschreiben&gt;</w:t>
      </w:r>
    </w:p>
    <w:p w:rsidR="007323C4" w:rsidRDefault="007323C4">
      <w:r>
        <w:br w:type="page"/>
      </w:r>
    </w:p>
    <w:p w:rsidR="00AD5718" w:rsidRDefault="00102393" w:rsidP="00102393">
      <w:pPr>
        <w:pStyle w:val="berschrift1"/>
      </w:pPr>
      <w:bookmarkStart w:id="5" w:name="_Toc308184725"/>
      <w:r>
        <w:lastRenderedPageBreak/>
        <w:t>Allgemeiner Erfahrungsbericht</w:t>
      </w:r>
      <w:bookmarkEnd w:id="5"/>
    </w:p>
    <w:p w:rsidR="00102393" w:rsidRPr="00102393" w:rsidRDefault="00102393" w:rsidP="00102393">
      <w:r>
        <w:t>&lt;</w:t>
      </w:r>
      <w:r w:rsidR="007323C4">
        <w:t>Allgemeine</w:t>
      </w:r>
      <w:r>
        <w:t xml:space="preserve"> Erfahrungen, welche als Team gesammelt wurden (z.B. in Meetings, beim Auftreten von Problemen, usw.)&gt;</w:t>
      </w:r>
    </w:p>
    <w:p w:rsidR="00AD5718" w:rsidRDefault="00AD5718">
      <w:r>
        <w:br w:type="page"/>
      </w:r>
    </w:p>
    <w:p w:rsidR="009D34B8" w:rsidRDefault="00102393" w:rsidP="00102393">
      <w:pPr>
        <w:pStyle w:val="berschrift1"/>
      </w:pPr>
      <w:bookmarkStart w:id="6" w:name="_Toc308184726"/>
      <w:r>
        <w:lastRenderedPageBreak/>
        <w:t>Persönliche Erfahrungen</w:t>
      </w:r>
      <w:bookmarkEnd w:id="6"/>
    </w:p>
    <w:p w:rsidR="00102393" w:rsidRPr="00102393" w:rsidRDefault="00102393" w:rsidP="00102393">
      <w:r>
        <w:t>&lt;Pro Teammitglied ein Kapitel&gt;</w:t>
      </w:r>
    </w:p>
    <w:p w:rsidR="00102393" w:rsidRDefault="00102393" w:rsidP="00102393">
      <w:pPr>
        <w:pStyle w:val="berschrift2"/>
      </w:pPr>
      <w:bookmarkStart w:id="7" w:name="_Toc308184727"/>
      <w:r>
        <w:t>&lt;Name des Teammitgliedes&gt;</w:t>
      </w:r>
      <w:bookmarkEnd w:id="7"/>
    </w:p>
    <w:p w:rsidR="00102393" w:rsidRPr="00102393" w:rsidRDefault="00102393" w:rsidP="00102393">
      <w:r>
        <w:t>&lt;Die Erfahrungen eines Teammitgliedes während der gesamten Projektdauer&gt;</w:t>
      </w:r>
    </w:p>
    <w:sectPr w:rsidR="00102393" w:rsidRPr="00102393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84" w:rsidRDefault="00C90584" w:rsidP="00C35BC8">
      <w:r>
        <w:separator/>
      </w:r>
    </w:p>
  </w:endnote>
  <w:endnote w:type="continuationSeparator" w:id="0">
    <w:p w:rsidR="00C90584" w:rsidRDefault="00C90584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6A" w:rsidRDefault="0082466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9802B5">
    <w:pPr>
      <w:pStyle w:val="Fuzeile"/>
      <w:tabs>
        <w:tab w:val="clear" w:pos="4536"/>
        <w:tab w:val="center" w:pos="5529"/>
      </w:tabs>
      <w:rPr>
        <w:color w:val="808080" w:themeColor="background1" w:themeShade="80"/>
      </w:rPr>
    </w:pPr>
    <w:bookmarkStart w:id="8" w:name="_GoBack"/>
    <w:r w:rsidRPr="00FD5087">
      <w:rPr>
        <w:color w:val="808080" w:themeColor="background1" w:themeShade="80"/>
      </w:rPr>
      <w:t xml:space="preserve">Dokument: </w:t>
    </w:r>
    <w:r w:rsidR="00C90584" w:rsidRPr="007C7FB4">
      <w:rPr>
        <w:color w:val="808080" w:themeColor="background1" w:themeShade="80"/>
      </w:rPr>
      <w:fldChar w:fldCharType="begin"/>
    </w:r>
    <w:r w:rsidR="00C90584" w:rsidRPr="007C7FB4">
      <w:rPr>
        <w:color w:val="808080" w:themeColor="background1" w:themeShade="80"/>
      </w:rPr>
      <w:instrText xml:space="preserve"> FILENAME   \* MERGEFORMAT </w:instrText>
    </w:r>
    <w:r w:rsidR="00C90584" w:rsidRPr="007C7FB4">
      <w:rPr>
        <w:color w:val="808080" w:themeColor="background1" w:themeShade="80"/>
      </w:rPr>
      <w:fldChar w:fldCharType="separate"/>
    </w:r>
    <w:r w:rsidR="009802B5" w:rsidRPr="009802B5">
      <w:rPr>
        <w:color w:val="808080" w:themeColor="background1" w:themeShade="80"/>
      </w:rPr>
      <w:t>SchlussberichtTemplate</w:t>
    </w:r>
    <w:r w:rsidR="009802B5" w:rsidRPr="007C7FB4">
      <w:rPr>
        <w:color w:val="808080" w:themeColor="background1" w:themeShade="80"/>
      </w:rPr>
      <w:t>.docx</w:t>
    </w:r>
    <w:r w:rsidR="00C90584" w:rsidRPr="007C7FB4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8050F0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8050F0">
      <w:rPr>
        <w:color w:val="808080" w:themeColor="background1" w:themeShade="80"/>
      </w:rPr>
      <w:fldChar w:fldCharType="separate"/>
    </w:r>
    <w:r w:rsidR="007C7FB4">
      <w:rPr>
        <w:color w:val="808080" w:themeColor="background1" w:themeShade="80"/>
      </w:rPr>
      <w:t>09.11.2011</w:t>
    </w:r>
    <w:r w:rsidR="008050F0">
      <w:rPr>
        <w:color w:val="808080" w:themeColor="background1" w:themeShade="80"/>
      </w:rPr>
      <w:fldChar w:fldCharType="end"/>
    </w:r>
    <w:bookmarkEnd w:id="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6A" w:rsidRDefault="008246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84" w:rsidRDefault="00C90584" w:rsidP="00C35BC8">
      <w:r>
        <w:separator/>
      </w:r>
    </w:p>
  </w:footnote>
  <w:footnote w:type="continuationSeparator" w:id="0">
    <w:p w:rsidR="00C90584" w:rsidRDefault="00C90584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6A" w:rsidRDefault="008246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</w:t>
          </w:r>
          <w:proofErr w:type="spellStart"/>
          <w:r w:rsidR="00B72FF4">
            <w:rPr>
              <w:color w:val="808080" w:themeColor="background1" w:themeShade="80"/>
              <w:lang w:val="en-US"/>
            </w:rPr>
            <w:t>Projektname</w:t>
          </w:r>
          <w:proofErr w:type="spellEnd"/>
          <w:r w:rsidR="00B72FF4">
            <w:rPr>
              <w:color w:val="808080" w:themeColor="background1" w:themeShade="80"/>
              <w:lang w:val="en-US"/>
            </w:rPr>
            <w:t>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8050F0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8050F0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7C7FB4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8050F0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8050F0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8050F0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7C7FB4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="008050F0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6A" w:rsidRDefault="008246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92317"/>
    <w:rsid w:val="000B6FCB"/>
    <w:rsid w:val="00102393"/>
    <w:rsid w:val="00122C3F"/>
    <w:rsid w:val="00137A8E"/>
    <w:rsid w:val="00151020"/>
    <w:rsid w:val="001B5DD4"/>
    <w:rsid w:val="001E6F65"/>
    <w:rsid w:val="002E1CF7"/>
    <w:rsid w:val="00311BDF"/>
    <w:rsid w:val="00371561"/>
    <w:rsid w:val="00383E36"/>
    <w:rsid w:val="00387D7C"/>
    <w:rsid w:val="00467CFB"/>
    <w:rsid w:val="00474AE3"/>
    <w:rsid w:val="004821AE"/>
    <w:rsid w:val="004D4498"/>
    <w:rsid w:val="004F3746"/>
    <w:rsid w:val="00521818"/>
    <w:rsid w:val="00576382"/>
    <w:rsid w:val="00577005"/>
    <w:rsid w:val="005C1C8D"/>
    <w:rsid w:val="005E5344"/>
    <w:rsid w:val="005E7E2E"/>
    <w:rsid w:val="006864A4"/>
    <w:rsid w:val="00695DE0"/>
    <w:rsid w:val="00726C48"/>
    <w:rsid w:val="007323C4"/>
    <w:rsid w:val="00734909"/>
    <w:rsid w:val="007C7FB4"/>
    <w:rsid w:val="007F58DA"/>
    <w:rsid w:val="008050F0"/>
    <w:rsid w:val="0082466A"/>
    <w:rsid w:val="0087172F"/>
    <w:rsid w:val="008804AF"/>
    <w:rsid w:val="008F3B9E"/>
    <w:rsid w:val="009234C2"/>
    <w:rsid w:val="009739CC"/>
    <w:rsid w:val="009802B5"/>
    <w:rsid w:val="009D34B8"/>
    <w:rsid w:val="00A34DFD"/>
    <w:rsid w:val="00A36430"/>
    <w:rsid w:val="00AD5718"/>
    <w:rsid w:val="00B20F85"/>
    <w:rsid w:val="00B71417"/>
    <w:rsid w:val="00B72FF4"/>
    <w:rsid w:val="00B860A1"/>
    <w:rsid w:val="00BC0647"/>
    <w:rsid w:val="00BF531F"/>
    <w:rsid w:val="00C35BC8"/>
    <w:rsid w:val="00C90584"/>
    <w:rsid w:val="00CD45FB"/>
    <w:rsid w:val="00DD0936"/>
    <w:rsid w:val="00E27B0A"/>
    <w:rsid w:val="00E401C7"/>
    <w:rsid w:val="00E44E4F"/>
    <w:rsid w:val="00EF23D7"/>
    <w:rsid w:val="00F3797B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7156E-B96E-4DA0-BCB6-2E78292E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6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21</cp:revision>
  <dcterms:created xsi:type="dcterms:W3CDTF">2011-10-15T14:35:00Z</dcterms:created>
  <dcterms:modified xsi:type="dcterms:W3CDTF">2011-11-09T14:43:00Z</dcterms:modified>
</cp:coreProperties>
</file>